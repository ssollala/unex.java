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81CCD" w14:textId="4A8D73CB" w:rsidR="007F7FEF" w:rsidRPr="00790354" w:rsidRDefault="007F7FEF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Java</w:t>
      </w:r>
    </w:p>
    <w:p w14:paraId="2FA00000" w14:textId="787E136D" w:rsidR="00B63567" w:rsidRPr="00F85799" w:rsidRDefault="00B63567" w:rsidP="007A3F15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What is Java?</w:t>
      </w:r>
    </w:p>
    <w:p w14:paraId="6366C41A" w14:textId="5251E034" w:rsidR="00B63567" w:rsidRPr="00F85799" w:rsidRDefault="00B63567" w:rsidP="007A3F15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Programming Language: Syntax, Data Types, Control flow, Object Oriented</w:t>
      </w:r>
    </w:p>
    <w:p w14:paraId="3DC23804" w14:textId="2579407A" w:rsidR="00B63567" w:rsidRPr="00F85799" w:rsidRDefault="00B63567" w:rsidP="007A3F15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This language equips us to work in all different places</w:t>
      </w:r>
    </w:p>
    <w:p w14:paraId="0EC44AE3" w14:textId="2685A64A" w:rsidR="00B63567" w:rsidRPr="00F85799" w:rsidRDefault="00B63567" w:rsidP="007A3F15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Runtime Environment: Configuration, Security, Threading, Input/output</w:t>
      </w:r>
    </w:p>
    <w:p w14:paraId="0183B451" w14:textId="0292DBDF" w:rsidR="00B63567" w:rsidRPr="00F85799" w:rsidRDefault="00B63567" w:rsidP="007A3F15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In general, RE is referred as Java SE (Java EE, Java ME, Java FX)</w:t>
      </w:r>
    </w:p>
    <w:p w14:paraId="61C5E7CA" w14:textId="0627BE75" w:rsidR="00B63567" w:rsidRPr="00F85799" w:rsidRDefault="00B63567" w:rsidP="007A3F15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Android-not tied to Java runtimes from Oracle</w:t>
      </w:r>
    </w:p>
    <w:p w14:paraId="4FD4C971" w14:textId="493462C1" w:rsidR="00B63567" w:rsidRPr="00F85799" w:rsidRDefault="00F85799" w:rsidP="007A3F15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To run </w:t>
      </w:r>
      <w:r w:rsidR="00B63567"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and create Java applications, </w:t>
      </w:r>
    </w:p>
    <w:p w14:paraId="37AB42B1" w14:textId="3140C7AC" w:rsidR="00B63567" w:rsidRPr="00F85799" w:rsidRDefault="00B63567" w:rsidP="00B63567">
      <w:pPr>
        <w:pStyle w:val="ListParagraph"/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JRE vs. JDK</w:t>
      </w:r>
    </w:p>
    <w:p w14:paraId="4B3E23B8" w14:textId="5FAA1F98" w:rsidR="00B63567" w:rsidRPr="00F85799" w:rsidRDefault="00B63567" w:rsidP="007A3F15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JRE: Required to run Java apps, End-users normally require only the JRE</w:t>
      </w:r>
    </w:p>
    <w:p w14:paraId="03B55C7F" w14:textId="34B8B1D7" w:rsidR="00B63567" w:rsidRPr="00F85799" w:rsidRDefault="006A7290" w:rsidP="007A3F15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JDK</w:t>
      </w:r>
      <w:r w:rsidR="00B63567" w:rsidRPr="00F85799">
        <w:rPr>
          <w:rFonts w:asciiTheme="majorHAnsi" w:hAnsiTheme="majorHAnsi"/>
          <w:color w:val="000000" w:themeColor="text1"/>
          <w:sz w:val="22"/>
          <w:szCs w:val="22"/>
        </w:rPr>
        <w:t>: Provides tools required to create Java apps</w:t>
      </w:r>
    </w:p>
    <w:p w14:paraId="086E1DD3" w14:textId="13DF7351" w:rsidR="00B63567" w:rsidRPr="00F85799" w:rsidRDefault="00B63567" w:rsidP="00B63567">
      <w:pPr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Xyz.java    -&gt;        Java Development Kit Tools  -&gt; 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Java App (platform independent)</w:t>
      </w:r>
    </w:p>
    <w:p w14:paraId="2BBAC548" w14:textId="473547B9" w:rsidR="00B63567" w:rsidRPr="00F85799" w:rsidRDefault="00B63567" w:rsidP="00B63567">
      <w:pPr>
        <w:ind w:left="57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Java Runtime Environment (provide what we need to execute on host environment)</w:t>
      </w:r>
    </w:p>
    <w:p w14:paraId="46A10456" w14:textId="2A304012" w:rsidR="006A7290" w:rsidRPr="00F85799" w:rsidRDefault="00B63567" w:rsidP="006A7290">
      <w:pPr>
        <w:ind w:left="57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Host Environment (Windows/ Mac/ Linux/ Android, Browser)</w:t>
      </w:r>
    </w:p>
    <w:p w14:paraId="70070DE8" w14:textId="77777777" w:rsidR="006A7290" w:rsidRPr="00F85799" w:rsidRDefault="006A7290" w:rsidP="006A729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How does JRE know where to start?</w:t>
      </w:r>
    </w:p>
    <w:p w14:paraId="1816AA70" w14:textId="6A611043" w:rsidR="006A7290" w:rsidRPr="00F85799" w:rsidRDefault="006A7290" w:rsidP="006A7290">
      <w:pPr>
        <w:pStyle w:val="ListParagraph"/>
        <w:numPr>
          <w:ilvl w:val="1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JRE loads the classes then executes special “main” method to get started </w:t>
      </w:r>
    </w:p>
    <w:p w14:paraId="44C204EB" w14:textId="39999B9D" w:rsidR="002502F1" w:rsidRPr="00F85799" w:rsidRDefault="002502F1" w:rsidP="007A3F15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Summary</w:t>
      </w:r>
    </w:p>
    <w:p w14:paraId="793D23F6" w14:textId="1667FC02" w:rsidR="002502F1" w:rsidRPr="00F85799" w:rsidRDefault="002502F1" w:rsidP="007A3F15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Java Is a language and a runtime environment</w:t>
      </w:r>
    </w:p>
    <w:p w14:paraId="230F20BF" w14:textId="21E3FA31" w:rsidR="002502F1" w:rsidRPr="00F85799" w:rsidRDefault="002502F1" w:rsidP="007A3F15">
      <w:pPr>
        <w:pStyle w:val="ListParagraph"/>
        <w:numPr>
          <w:ilvl w:val="2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Specific environment features may vary</w:t>
      </w:r>
    </w:p>
    <w:p w14:paraId="68AF2324" w14:textId="157E193C" w:rsidR="002502F1" w:rsidRPr="00F85799" w:rsidRDefault="002502F1" w:rsidP="007A3F15">
      <w:pPr>
        <w:pStyle w:val="ListParagraph"/>
        <w:numPr>
          <w:ilvl w:val="2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Language remains pretty consistent</w:t>
      </w:r>
    </w:p>
    <w:p w14:paraId="38119496" w14:textId="49845F4D" w:rsidR="002502F1" w:rsidRPr="00F85799" w:rsidRDefault="002502F1" w:rsidP="007A3F15">
      <w:pPr>
        <w:pStyle w:val="ListParagraph"/>
        <w:numPr>
          <w:ilvl w:val="2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End-users require the JRE</w:t>
      </w:r>
    </w:p>
    <w:p w14:paraId="219AC500" w14:textId="60880AA6" w:rsidR="002502F1" w:rsidRPr="00F85799" w:rsidRDefault="002502F1" w:rsidP="007A3F15">
      <w:pPr>
        <w:pStyle w:val="ListParagraph"/>
        <w:numPr>
          <w:ilvl w:val="2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Developers require the JDK</w:t>
      </w:r>
    </w:p>
    <w:p w14:paraId="5E0D5A45" w14:textId="613A67E4" w:rsidR="002502F1" w:rsidRPr="00F85799" w:rsidRDefault="002502F1" w:rsidP="007A3F15">
      <w:pPr>
        <w:pStyle w:val="ListParagraph"/>
        <w:numPr>
          <w:ilvl w:val="2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Many Integrated Development Environments(IED) are available for programming codes</w:t>
      </w:r>
    </w:p>
    <w:p w14:paraId="7648DFB1" w14:textId="77777777" w:rsidR="002502F1" w:rsidRPr="00F85799" w:rsidRDefault="002502F1" w:rsidP="002502F1">
      <w:pPr>
        <w:pStyle w:val="ListParagraph"/>
        <w:ind w:left="2160"/>
        <w:rPr>
          <w:rFonts w:asciiTheme="majorHAnsi" w:hAnsiTheme="majorHAnsi"/>
          <w:color w:val="000000" w:themeColor="text1"/>
          <w:sz w:val="22"/>
          <w:szCs w:val="22"/>
        </w:rPr>
      </w:pPr>
    </w:p>
    <w:p w14:paraId="04936A3F" w14:textId="77777777" w:rsidR="00755DF9" w:rsidRPr="00790354" w:rsidRDefault="0069410D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Variables, Data Types, and Math Operators</w:t>
      </w:r>
    </w:p>
    <w:p w14:paraId="265FA983" w14:textId="77777777" w:rsidR="00A97FE0" w:rsidRPr="00F85799" w:rsidRDefault="00A97FE0" w:rsidP="0069410D">
      <w:pPr>
        <w:pStyle w:val="ListBullet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Variables</w:t>
      </w:r>
    </w:p>
    <w:p w14:paraId="3EF6CA07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Named stored data</w:t>
      </w:r>
    </w:p>
    <w:p w14:paraId="1CB1344E" w14:textId="77777777" w:rsidR="00755DF9" w:rsidRPr="00F85799" w:rsidRDefault="0069410D" w:rsidP="0069410D">
      <w:pPr>
        <w:pStyle w:val="ListBullet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Data Types</w:t>
      </w:r>
    </w:p>
    <w:p w14:paraId="55304BEF" w14:textId="77777777" w:rsidR="00B80FF7" w:rsidRPr="00F85799" w:rsidRDefault="0069410D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Primitive Data Types</w:t>
      </w:r>
    </w:p>
    <w:p w14:paraId="38DDE11F" w14:textId="77777777" w:rsidR="0069410D" w:rsidRPr="00F85799" w:rsidRDefault="0069410D" w:rsidP="00B80FF7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Built into the language, Foundation of all other types</w:t>
      </w:r>
    </w:p>
    <w:p w14:paraId="33123F2D" w14:textId="77777777" w:rsidR="0069410D" w:rsidRPr="00F85799" w:rsidRDefault="0069410D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Four categories</w:t>
      </w:r>
    </w:p>
    <w:p w14:paraId="5E0E5DD0" w14:textId="77777777" w:rsidR="0069410D" w:rsidRPr="00F85799" w:rsidRDefault="0069410D" w:rsidP="007A3F15">
      <w:pPr>
        <w:pStyle w:val="ListBulle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Integer Types</w:t>
      </w:r>
      <w:r w:rsidR="0094203B" w:rsidRPr="00F85799">
        <w:rPr>
          <w:rFonts w:asciiTheme="majorHAnsi" w:hAnsiTheme="majorHAnsi"/>
          <w:color w:val="000000" w:themeColor="text1"/>
          <w:sz w:val="22"/>
          <w:szCs w:val="22"/>
        </w:rPr>
        <w:t>: byte, short, int, long(L)</w:t>
      </w:r>
    </w:p>
    <w:p w14:paraId="6831E4CE" w14:textId="77777777" w:rsidR="00B80FF7" w:rsidRPr="00F85799" w:rsidRDefault="00B80FF7" w:rsidP="007A3F15">
      <w:pPr>
        <w:pStyle w:val="ListBulle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Floating Point Types: Stores values containing a fractional portion. Supports positive, negative, and zero va</w:t>
      </w:r>
      <w:r w:rsidR="00A97FE0" w:rsidRPr="00F85799">
        <w:rPr>
          <w:rFonts w:asciiTheme="majorHAnsi" w:hAnsiTheme="majorHAnsi"/>
          <w:color w:val="000000" w:themeColor="text1"/>
          <w:sz w:val="22"/>
          <w:szCs w:val="22"/>
        </w:rPr>
        <w:t>l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>ues</w:t>
      </w:r>
      <w:r w:rsidR="0094203B" w:rsidRPr="00F85799">
        <w:rPr>
          <w:rFonts w:asciiTheme="majorHAnsi" w:hAnsiTheme="majorHAnsi"/>
          <w:color w:val="000000" w:themeColor="text1"/>
          <w:sz w:val="22"/>
          <w:szCs w:val="22"/>
        </w:rPr>
        <w:t>: float-32bits (ex. 0.0f), double-64bits (ex. 0.0 or 0.0d)</w:t>
      </w:r>
    </w:p>
    <w:p w14:paraId="5D23906B" w14:textId="77777777" w:rsidR="0069410D" w:rsidRPr="00F85799" w:rsidRDefault="00A97FE0" w:rsidP="007A3F15">
      <w:pPr>
        <w:pStyle w:val="ListBulle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lastRenderedPageBreak/>
        <w:t>Character and Boolean Types</w:t>
      </w:r>
    </w:p>
    <w:p w14:paraId="3868540E" w14:textId="77777777" w:rsidR="00A97FE0" w:rsidRPr="00F85799" w:rsidRDefault="00A97FE0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The char type stores a single Unicode Character </w:t>
      </w:r>
    </w:p>
    <w:p w14:paraId="156D683E" w14:textId="77777777" w:rsidR="00A97FE0" w:rsidRPr="00F85799" w:rsidRDefault="00A97FE0" w:rsidP="007A3F15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Literal values placed between single quotes</w:t>
      </w:r>
    </w:p>
    <w:p w14:paraId="2144CD1F" w14:textId="77777777" w:rsidR="00A97FE0" w:rsidRPr="00F85799" w:rsidRDefault="00A97FE0" w:rsidP="007A3F15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For Unicode code points, use \u followed by 4-digit hex value</w:t>
      </w:r>
    </w:p>
    <w:p w14:paraId="677DD362" w14:textId="77777777" w:rsidR="00A97FE0" w:rsidRPr="00F85799" w:rsidRDefault="00A97FE0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Primitive types are stored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</w:rPr>
        <w:t>By-value</w:t>
      </w:r>
    </w:p>
    <w:p w14:paraId="61234E7C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When the value is initiated and assigned, the value is created or stored inside that memory. (each primitive type value has its own separate copy!!)</w:t>
      </w:r>
    </w:p>
    <w:p w14:paraId="2286DCDD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</w:rPr>
      </w:pPr>
    </w:p>
    <w:p w14:paraId="2AD3E0C1" w14:textId="77777777" w:rsidR="00A97FE0" w:rsidRPr="00F85799" w:rsidRDefault="00A97FE0" w:rsidP="00A97FE0">
      <w:pPr>
        <w:pStyle w:val="ListBullet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Math Operators</w:t>
      </w:r>
    </w:p>
    <w:p w14:paraId="1D62171E" w14:textId="77777777" w:rsidR="00A97FE0" w:rsidRPr="00F85799" w:rsidRDefault="00A97FE0" w:rsidP="008A1FFF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Add(+), Subtract(-), Multiply(*), Divide(/: with integer, the floating point will be dropped), Modulus(%)</w:t>
      </w:r>
    </w:p>
    <w:p w14:paraId="571DACEB" w14:textId="77777777" w:rsidR="00A97FE0" w:rsidRPr="00F85799" w:rsidRDefault="00A97FE0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Prefix / Postfix Operators</w:t>
      </w:r>
    </w:p>
    <w:p w14:paraId="287F971A" w14:textId="77777777" w:rsidR="00A97FE0" w:rsidRPr="00F85799" w:rsidRDefault="00A97FE0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++ increments value by 1</w:t>
      </w:r>
    </w:p>
    <w:p w14:paraId="41D49138" w14:textId="77777777" w:rsidR="00A97FE0" w:rsidRPr="00F85799" w:rsidRDefault="00A97FE0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-- decrements value by 1</w:t>
      </w:r>
    </w:p>
    <w:p w14:paraId="12D3E3D8" w14:textId="77777777" w:rsidR="00A97FE0" w:rsidRPr="00F85799" w:rsidRDefault="00A97FE0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As prefix applies operation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</w:rPr>
        <w:t>before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returning value, </w:t>
      </w:r>
    </w:p>
    <w:p w14:paraId="65D8886B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int myVal = 5;</w:t>
      </w:r>
    </w:p>
    <w:p w14:paraId="3EF65E7E" w14:textId="77777777" w:rsidR="00755DF9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System.out.println(++myVal);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6</w:t>
      </w:r>
    </w:p>
    <w:p w14:paraId="0C93D7A7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System.out.println(myVal);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6</w:t>
      </w:r>
    </w:p>
    <w:p w14:paraId="1EC4C6E9" w14:textId="77777777" w:rsidR="00A97FE0" w:rsidRPr="00F85799" w:rsidRDefault="00A97FE0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As postfix applies operation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</w:rPr>
        <w:t>after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returning value,</w:t>
      </w:r>
    </w:p>
    <w:p w14:paraId="7E0F96AF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int myVal = 5;</w:t>
      </w:r>
    </w:p>
    <w:p w14:paraId="3714A0B3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System.out.println(++myVal);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5</w:t>
      </w:r>
    </w:p>
    <w:p w14:paraId="2D65C6E0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System.out.println(myVal);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6</w:t>
      </w:r>
    </w:p>
    <w:p w14:paraId="348B3CAB" w14:textId="77777777" w:rsidR="00730A1B" w:rsidRPr="00F85799" w:rsidRDefault="00730A1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Compound Assignment Operators</w:t>
      </w:r>
    </w:p>
    <w:p w14:paraId="5CA335ED" w14:textId="77777777" w:rsidR="00730A1B" w:rsidRPr="00F85799" w:rsidRDefault="00730A1B" w:rsidP="00730A1B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+=, -=, *=, /=, %=</w:t>
      </w:r>
    </w:p>
    <w:p w14:paraId="7C589BB6" w14:textId="77777777" w:rsidR="00730A1B" w:rsidRPr="00F85799" w:rsidRDefault="00730A1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Operator Precedence</w:t>
      </w:r>
    </w:p>
    <w:p w14:paraId="6E5A946B" w14:textId="77777777" w:rsidR="00730A1B" w:rsidRPr="00F85799" w:rsidRDefault="00730A1B" w:rsidP="00730A1B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: Postfix &gt; Prefix &gt; </w:t>
      </w:r>
      <w:r w:rsidR="006409C4" w:rsidRPr="00F85799">
        <w:rPr>
          <w:rFonts w:asciiTheme="majorHAnsi" w:hAnsiTheme="majorHAnsi"/>
          <w:color w:val="000000" w:themeColor="text1"/>
          <w:sz w:val="22"/>
          <w:szCs w:val="22"/>
        </w:rPr>
        <w:t>Multiplicative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&gt; Additive</w:t>
      </w:r>
    </w:p>
    <w:p w14:paraId="23FCBE17" w14:textId="77777777" w:rsidR="00730A1B" w:rsidRPr="00F85799" w:rsidRDefault="00730A1B" w:rsidP="00730A1B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Left-to-right</w:t>
      </w:r>
    </w:p>
    <w:p w14:paraId="32153D84" w14:textId="77777777" w:rsidR="00801393" w:rsidRPr="00F85799" w:rsidRDefault="00730A1B" w:rsidP="00801393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Parenthesis</w:t>
      </w:r>
    </w:p>
    <w:p w14:paraId="73E5BD87" w14:textId="77777777" w:rsidR="00801393" w:rsidRPr="00F85799" w:rsidRDefault="00801393" w:rsidP="00801393">
      <w:pPr>
        <w:pStyle w:val="ListBullet"/>
        <w:numPr>
          <w:ilvl w:val="0"/>
          <w:numId w:val="0"/>
        </w:numPr>
        <w:rPr>
          <w:rFonts w:asciiTheme="majorHAnsi" w:hAnsiTheme="majorHAnsi"/>
          <w:color w:val="000000" w:themeColor="text1"/>
          <w:sz w:val="22"/>
          <w:szCs w:val="22"/>
        </w:rPr>
      </w:pPr>
    </w:p>
    <w:p w14:paraId="4FA4D64F" w14:textId="77777777" w:rsidR="00A97FE0" w:rsidRPr="00F85799" w:rsidRDefault="006409C4" w:rsidP="00801393">
      <w:pPr>
        <w:pStyle w:val="ListBullet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Type Conversion</w:t>
      </w:r>
    </w:p>
    <w:p w14:paraId="01BE6EB1" w14:textId="77777777" w:rsidR="00801393" w:rsidRPr="008A1FFF" w:rsidRDefault="006409C4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8A1FFF">
        <w:rPr>
          <w:rFonts w:asciiTheme="majorHAnsi" w:hAnsiTheme="majorHAnsi"/>
          <w:color w:val="000000" w:themeColor="text1"/>
          <w:sz w:val="22"/>
          <w:szCs w:val="22"/>
          <w:u w:val="single"/>
        </w:rPr>
        <w:t>Implicit Type Conversion</w:t>
      </w:r>
      <w:r w:rsidR="00801393" w:rsidRPr="008A1FFF">
        <w:rPr>
          <w:rFonts w:asciiTheme="majorHAnsi" w:hAnsiTheme="majorHAnsi"/>
          <w:color w:val="000000" w:themeColor="text1"/>
          <w:sz w:val="22"/>
          <w:szCs w:val="22"/>
          <w:u w:val="single"/>
        </w:rPr>
        <w:t xml:space="preserve"> = Widening</w:t>
      </w:r>
    </w:p>
    <w:p w14:paraId="01A9358D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performed automatically by the complier</w:t>
      </w:r>
    </w:p>
    <w:p w14:paraId="53780D02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Safely converted</w:t>
      </w:r>
    </w:p>
    <w:p w14:paraId="3F97EBB3" w14:textId="77777777" w:rsidR="00801393" w:rsidRPr="00F85799" w:rsidRDefault="00801393" w:rsidP="007A3F15">
      <w:pPr>
        <w:pStyle w:val="ListBullet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Rules:</w:t>
      </w:r>
    </w:p>
    <w:p w14:paraId="423A00ED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2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Mixed integer sizes = Uses largest integer in equation</w:t>
      </w:r>
    </w:p>
    <w:p w14:paraId="46426834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2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Mixed </w:t>
      </w:r>
      <w:r w:rsidR="0094203B" w:rsidRPr="00F85799">
        <w:rPr>
          <w:rFonts w:asciiTheme="majorHAnsi" w:hAnsiTheme="majorHAnsi"/>
          <w:color w:val="000000" w:themeColor="text1"/>
          <w:sz w:val="22"/>
          <w:szCs w:val="22"/>
        </w:rPr>
        <w:t>floating-point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sizes = Uses double</w:t>
      </w:r>
    </w:p>
    <w:p w14:paraId="7CA46023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2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Mixted integer and floating point = Use largest floating point in equation</w:t>
      </w:r>
    </w:p>
    <w:p w14:paraId="49092955" w14:textId="77777777" w:rsidR="00801393" w:rsidRPr="00F85799" w:rsidRDefault="00801393" w:rsidP="00801393">
      <w:pPr>
        <w:pStyle w:val="ListBullet"/>
        <w:numPr>
          <w:ilvl w:val="0"/>
          <w:numId w:val="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(ex)</w:t>
      </w:r>
    </w:p>
    <w:p w14:paraId="7F837D37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int iVal = 50;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assign a 32 bit integer</w:t>
      </w:r>
    </w:p>
    <w:p w14:paraId="726790ED" w14:textId="77777777" w:rsidR="00801393" w:rsidRDefault="00801393" w:rsidP="00801393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long lVal = iVal;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the complier has convert a 32 bit integer into a 64  bit integer as its stored int lVal</w:t>
      </w:r>
    </w:p>
    <w:p w14:paraId="30499A99" w14:textId="77777777" w:rsidR="008A1FFF" w:rsidRPr="00F85799" w:rsidRDefault="008A1FFF" w:rsidP="008A1FFF">
      <w:pPr>
        <w:pStyle w:val="ListBullet"/>
        <w:numPr>
          <w:ilvl w:val="0"/>
          <w:numId w:val="0"/>
        </w:numPr>
        <w:rPr>
          <w:rFonts w:asciiTheme="majorHAnsi" w:hAnsiTheme="majorHAnsi"/>
          <w:color w:val="000000" w:themeColor="text1"/>
          <w:sz w:val="22"/>
          <w:szCs w:val="22"/>
        </w:rPr>
      </w:pPr>
    </w:p>
    <w:p w14:paraId="0A2FCE4F" w14:textId="77777777" w:rsidR="006409C4" w:rsidRPr="008A1FFF" w:rsidRDefault="006409C4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8A1FFF">
        <w:rPr>
          <w:rFonts w:asciiTheme="majorHAnsi" w:hAnsiTheme="majorHAnsi"/>
          <w:color w:val="000000" w:themeColor="text1"/>
          <w:sz w:val="22"/>
          <w:szCs w:val="22"/>
          <w:u w:val="single"/>
        </w:rPr>
        <w:t>Explicit Type Conversion</w:t>
      </w:r>
      <w:r w:rsidR="00801393" w:rsidRPr="008A1FFF">
        <w:rPr>
          <w:rFonts w:asciiTheme="majorHAnsi" w:hAnsiTheme="majorHAnsi"/>
          <w:color w:val="000000" w:themeColor="text1"/>
          <w:sz w:val="22"/>
          <w:szCs w:val="22"/>
          <w:u w:val="single"/>
        </w:rPr>
        <w:t xml:space="preserve"> = Widening and Narrowing</w:t>
      </w:r>
    </w:p>
    <w:p w14:paraId="670A6A10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performed explicitly in code with cast operator</w:t>
      </w:r>
    </w:p>
    <w:p w14:paraId="1593DEF4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Floating point to integer drops fraction</w:t>
      </w:r>
    </w:p>
    <w:p w14:paraId="64DCE2C5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Integer to floating point can lose precision</w:t>
      </w:r>
    </w:p>
    <w:p w14:paraId="08F49F3F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793557" w:rsidRPr="00F85799">
        <w:rPr>
          <w:rFonts w:asciiTheme="majorHAnsi" w:hAnsiTheme="majorHAnsi"/>
          <w:color w:val="000000" w:themeColor="text1"/>
          <w:sz w:val="22"/>
          <w:szCs w:val="22"/>
        </w:rPr>
        <w:t>Always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use explicit casting</w:t>
      </w:r>
      <w:r w:rsidR="00793557"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 when narrowing down </w:t>
      </w:r>
    </w:p>
    <w:p w14:paraId="2B8DFB25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(ex) Narrowing (use caution with narrowing conversion!)</w:t>
      </w:r>
    </w:p>
    <w:p w14:paraId="00E88A52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152" w:firstLine="288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long lVal = 50;</w:t>
      </w:r>
    </w:p>
    <w:p w14:paraId="740F1107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int iVal = (int) lVal;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// 62 bit into 32 bit integer (cast down)</w:t>
      </w:r>
    </w:p>
    <w:p w14:paraId="010D1DF4" w14:textId="77777777" w:rsidR="00801393" w:rsidRPr="00F85799" w:rsidRDefault="00801393" w:rsidP="00801393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</w:p>
    <w:p w14:paraId="6F42C193" w14:textId="77777777" w:rsidR="00A97FE0" w:rsidRPr="00F85799" w:rsidRDefault="00A97FE0" w:rsidP="00A97FE0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</w:rPr>
      </w:pPr>
    </w:p>
    <w:p w14:paraId="6F091D7C" w14:textId="77777777" w:rsidR="0094203B" w:rsidRPr="00790354" w:rsidRDefault="0094203B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Conditional Logic, Looping, Arrays</w:t>
      </w:r>
    </w:p>
    <w:p w14:paraId="4BBD17CE" w14:textId="77777777" w:rsidR="0094203B" w:rsidRPr="00F85799" w:rsidRDefault="00F85100" w:rsidP="0094203B">
      <w:pPr>
        <w:pStyle w:val="ListBullet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Relational Operators</w:t>
      </w:r>
    </w:p>
    <w:p w14:paraId="30471A1F" w14:textId="77777777" w:rsidR="00352F3A" w:rsidRPr="00F85799" w:rsidRDefault="00352F3A" w:rsidP="00352F3A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Operator: Greater than (&gt;), Greater than or equal to (&gt;=), Less than (&lt;), less than or equal to (&lt;=), equal (==), not equal (!=)</w:t>
      </w:r>
    </w:p>
    <w:p w14:paraId="32C1DA66" w14:textId="77777777" w:rsidR="00352F3A" w:rsidRPr="00F85799" w:rsidRDefault="00352F3A" w:rsidP="007A3F15">
      <w:pPr>
        <w:pStyle w:val="ListBullet"/>
        <w:numPr>
          <w:ilvl w:val="0"/>
          <w:numId w:val="5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Conditional assignment</w:t>
      </w:r>
    </w:p>
    <w:p w14:paraId="51E44B4D" w14:textId="77777777" w:rsidR="00352F3A" w:rsidRPr="00F85799" w:rsidRDefault="001740E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Assign a value to a variable based on the result of a condition</w:t>
      </w:r>
    </w:p>
    <w:p w14:paraId="3E29B76B" w14:textId="77777777" w:rsidR="001740E9" w:rsidRPr="00F85799" w:rsidRDefault="001740E9" w:rsidP="001740E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Result = condition? true-value : false-value;</w:t>
      </w:r>
    </w:p>
    <w:p w14:paraId="616E53AB" w14:textId="794AB3CE" w:rsidR="001740E9" w:rsidRPr="00F85799" w:rsidRDefault="001740E9" w:rsidP="007A3F15">
      <w:pPr>
        <w:pStyle w:val="ListBullet"/>
        <w:numPr>
          <w:ilvl w:val="0"/>
          <w:numId w:val="3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If-else statement/ If-else if-else statement</w:t>
      </w:r>
    </w:p>
    <w:p w14:paraId="218B555C" w14:textId="1278284A" w:rsidR="005D7BFE" w:rsidRPr="00F85799" w:rsidRDefault="005D7BFE" w:rsidP="007A3F15">
      <w:pPr>
        <w:pStyle w:val="ListBullet"/>
        <w:numPr>
          <w:ilvl w:val="0"/>
          <w:numId w:val="5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Block Statements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>: groups statements into a compound statement</w:t>
      </w:r>
    </w:p>
    <w:p w14:paraId="04373162" w14:textId="20825499" w:rsidR="005D7BFE" w:rsidRPr="00F85799" w:rsidRDefault="005D7BFE" w:rsidP="005D7BFE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{</w:t>
      </w:r>
    </w:p>
    <w:p w14:paraId="546E24B0" w14:textId="2D102D2C" w:rsidR="005D7BFE" w:rsidRPr="00F85799" w:rsidRDefault="005D7BFE" w:rsidP="005D7BFE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statement-1;</w:t>
      </w:r>
    </w:p>
    <w:p w14:paraId="42F43132" w14:textId="378D6DBE" w:rsidR="005D7BFE" w:rsidRPr="00F85799" w:rsidRDefault="005D7BFE" w:rsidP="005D7BFE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statement-2;</w:t>
      </w:r>
    </w:p>
    <w:p w14:paraId="60A1BAF0" w14:textId="2BB36FBC" w:rsidR="005D7BFE" w:rsidRPr="00F85799" w:rsidRDefault="005D7BFE" w:rsidP="005D7BFE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ab/>
        <w:t>…</w:t>
      </w:r>
    </w:p>
    <w:p w14:paraId="1DD24642" w14:textId="26DE05FB" w:rsidR="005D7BFE" w:rsidRPr="00F85799" w:rsidRDefault="005D7BFE" w:rsidP="005D7BFE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}</w:t>
      </w:r>
    </w:p>
    <w:p w14:paraId="7E6DA1B0" w14:textId="4DE14CB0" w:rsidR="0088697B" w:rsidRPr="00F85799" w:rsidRDefault="0088697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Block Statements and Variables</w:t>
      </w:r>
    </w:p>
    <w:p w14:paraId="64087F6B" w14:textId="109EA874" w:rsidR="0088697B" w:rsidRPr="00F85799" w:rsidRDefault="00616E35" w:rsidP="007A3F15">
      <w:pPr>
        <w:pStyle w:val="ListBullet"/>
        <w:numPr>
          <w:ilvl w:val="0"/>
          <w:numId w:val="5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Logical Operators</w:t>
      </w:r>
    </w:p>
    <w:p w14:paraId="31B133CC" w14:textId="035F05D9" w:rsidR="00616E35" w:rsidRPr="00F85799" w:rsidRDefault="00616E35" w:rsidP="00616E35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lastRenderedPageBreak/>
        <w:t>: And(&amp;), Or(|), Exclusive or(^), Negation(!)</w:t>
      </w:r>
    </w:p>
    <w:p w14:paraId="608CB21E" w14:textId="46604D65" w:rsidR="00A97FE0" w:rsidRPr="00F85799" w:rsidRDefault="00FE49B3" w:rsidP="007A3F15">
      <w:pPr>
        <w:pStyle w:val="ListBullet"/>
        <w:numPr>
          <w:ilvl w:val="0"/>
          <w:numId w:val="5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 xml:space="preserve">Conditional </w:t>
      </w:r>
      <w:r w:rsidR="00891365" w:rsidRPr="00F85799">
        <w:rPr>
          <w:rFonts w:asciiTheme="majorHAnsi" w:hAnsiTheme="majorHAnsi"/>
          <w:b/>
          <w:color w:val="000000" w:themeColor="text1"/>
          <w:sz w:val="22"/>
          <w:szCs w:val="22"/>
        </w:rPr>
        <w:t xml:space="preserve">Logical </w:t>
      </w:r>
      <w:r w:rsidRPr="00F85799">
        <w:rPr>
          <w:rFonts w:asciiTheme="majorHAnsi" w:hAnsiTheme="majorHAnsi"/>
          <w:b/>
          <w:color w:val="000000" w:themeColor="text1"/>
          <w:sz w:val="22"/>
          <w:szCs w:val="22"/>
        </w:rPr>
        <w:t>Operators</w:t>
      </w:r>
    </w:p>
    <w:p w14:paraId="473374E5" w14:textId="66AB10C9" w:rsidR="00FE49B3" w:rsidRPr="00F85799" w:rsidRDefault="00FE49B3" w:rsidP="00FE49B3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891365"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Conditional 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And(&amp;&amp;), </w:t>
      </w:r>
      <w:r w:rsidR="00891365" w:rsidRPr="00F85799">
        <w:rPr>
          <w:rFonts w:asciiTheme="majorHAnsi" w:hAnsiTheme="majorHAnsi"/>
          <w:color w:val="000000" w:themeColor="text1"/>
          <w:sz w:val="22"/>
          <w:szCs w:val="22"/>
        </w:rPr>
        <w:t xml:space="preserve">Conditional </w:t>
      </w:r>
      <w:r w:rsidRPr="00F85799">
        <w:rPr>
          <w:rFonts w:asciiTheme="majorHAnsi" w:hAnsiTheme="majorHAnsi"/>
          <w:color w:val="000000" w:themeColor="text1"/>
          <w:sz w:val="22"/>
          <w:szCs w:val="22"/>
        </w:rPr>
        <w:t>Or(</w:t>
      </w:r>
      <w:r w:rsidR="00891365" w:rsidRPr="00F85799">
        <w:rPr>
          <w:rFonts w:asciiTheme="majorHAnsi" w:hAnsiTheme="majorHAnsi"/>
          <w:color w:val="000000" w:themeColor="text1"/>
          <w:sz w:val="22"/>
          <w:szCs w:val="22"/>
        </w:rPr>
        <w:t>||)</w:t>
      </w:r>
    </w:p>
    <w:p w14:paraId="316F4D7D" w14:textId="1000B6D1" w:rsidR="00891365" w:rsidRPr="00F85799" w:rsidRDefault="00891365" w:rsidP="00FE49B3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Resolve following conceptually similar rules as non-conditional operator</w:t>
      </w:r>
    </w:p>
    <w:p w14:paraId="3687BA3E" w14:textId="768CA69D" w:rsidR="00891365" w:rsidRPr="00F85799" w:rsidRDefault="00891365" w:rsidP="00FE49B3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: Only executed the right-side if needed to determine the result</w:t>
      </w:r>
    </w:p>
    <w:p w14:paraId="542DA7D6" w14:textId="5C8B102C" w:rsidR="00891365" w:rsidRPr="00F85799" w:rsidRDefault="00891365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&amp;&amp; only executes right-side if left-side is true</w:t>
      </w:r>
    </w:p>
    <w:p w14:paraId="54A86DD9" w14:textId="1910412C" w:rsidR="00891365" w:rsidRPr="00F85799" w:rsidRDefault="00891365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</w:rPr>
        <w:t>|| only executes right-side if left-side is false</w:t>
      </w:r>
    </w:p>
    <w:p w14:paraId="73BD1321" w14:textId="148A60E2" w:rsidR="0077646D" w:rsidRPr="00F85799" w:rsidRDefault="005558B3" w:rsidP="007A3F15">
      <w:pPr>
        <w:pStyle w:val="ListBullet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Looping</w:t>
      </w:r>
    </w:p>
    <w:p w14:paraId="0D972ECD" w14:textId="217AD266" w:rsidR="004A1B49" w:rsidRPr="00F85799" w:rsidRDefault="004A1B49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While loop</w:t>
      </w:r>
    </w:p>
    <w:p w14:paraId="09F54593" w14:textId="0015ED58" w:rsidR="004A1B49" w:rsidRPr="00F85799" w:rsidRDefault="004A1B49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do-While loop</w:t>
      </w:r>
    </w:p>
    <w:p w14:paraId="79C11A2B" w14:textId="643EF70C" w:rsidR="004A1B49" w:rsidRPr="00F85799" w:rsidRDefault="004A1B49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for loop</w:t>
      </w:r>
    </w:p>
    <w:p w14:paraId="0C5813BB" w14:textId="29F99B64" w:rsidR="00D81C5B" w:rsidRPr="00F85799" w:rsidRDefault="00D81C5B" w:rsidP="007A3F15">
      <w:pPr>
        <w:pStyle w:val="ListBullet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Arrays</w:t>
      </w:r>
    </w:p>
    <w:p w14:paraId="67CB167B" w14:textId="72F16810" w:rsidR="00D81C5B" w:rsidRPr="00F85799" w:rsidRDefault="00D81C5B" w:rsidP="00D81C5B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Provides an ordered collection of elements</w:t>
      </w:r>
    </w:p>
    <w:p w14:paraId="752A4DA3" w14:textId="6503965E" w:rsidR="00D81C5B" w:rsidRPr="00F85799" w:rsidRDefault="00D81C5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Each element accessed via an index</w:t>
      </w:r>
    </w:p>
    <w:p w14:paraId="641C3B28" w14:textId="2FC0113E" w:rsidR="004A1B49" w:rsidRPr="00F85799" w:rsidRDefault="00D81C5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Indexes range </w:t>
      </w:r>
      <w:r w:rsidR="004A1B49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starting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from </w:t>
      </w:r>
      <w:r w:rsidR="004A1B49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0 to number-of-elements minus 1</w:t>
      </w:r>
    </w:p>
    <w:p w14:paraId="3C2A2A6D" w14:textId="37936AF9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</w:t>
      </w:r>
    </w:p>
    <w:p w14:paraId="29861412" w14:textId="17BCBF13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float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[]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theVals =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new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float[3];</w:t>
      </w:r>
    </w:p>
    <w:p w14:paraId="347C3299" w14:textId="0E27D794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theVals[0] = 10.0f;</w:t>
      </w:r>
    </w:p>
    <w:p w14:paraId="3EFAE8C9" w14:textId="21BFB6A8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theVals[1] = 20.0f;</w:t>
      </w:r>
    </w:p>
    <w:p w14:paraId="7CA76970" w14:textId="5BF5A6ED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theVals[2] = 15.0f;</w:t>
      </w:r>
    </w:p>
    <w:p w14:paraId="7A11AAF6" w14:textId="321292D1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// float[] theVals = { 10.0f, 20.0f, 15.0f };</w:t>
      </w:r>
    </w:p>
    <w:p w14:paraId="52CF1EA7" w14:textId="0F162B47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float sum = 0.0f;</w:t>
      </w:r>
    </w:p>
    <w:p w14:paraId="653DCE09" w14:textId="7C9A4089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for(int I = 0; I &lt; theVals.length; i++)</w:t>
      </w:r>
    </w:p>
    <w:p w14:paraId="535846A0" w14:textId="68B4D6F5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sum += theVals[i];</w:t>
      </w:r>
    </w:p>
    <w:p w14:paraId="5E987C66" w14:textId="70099641" w:rsidR="004A1B49" w:rsidRPr="00F85799" w:rsidRDefault="004A1B49" w:rsidP="007A3F15">
      <w:pPr>
        <w:pStyle w:val="ListBullet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For-each loop</w:t>
      </w:r>
    </w:p>
    <w:p w14:paraId="4F64FB4D" w14:textId="39C9A544" w:rsidR="004A1B49" w:rsidRPr="00F85799" w:rsidRDefault="004A1B49" w:rsidP="004A1B49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Executes a statement once for each member in an array</w:t>
      </w:r>
    </w:p>
    <w:p w14:paraId="651D8D7B" w14:textId="71BC7756" w:rsidR="004A1B49" w:rsidRPr="00F85799" w:rsidRDefault="004A1B4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Handles getting collection length</w:t>
      </w:r>
    </w:p>
    <w:p w14:paraId="5BA55BB8" w14:textId="7B87978C" w:rsidR="004A1B49" w:rsidRPr="00F85799" w:rsidRDefault="004A1B4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Handles accessing each value</w:t>
      </w:r>
    </w:p>
    <w:p w14:paraId="7186D6B5" w14:textId="77777777" w:rsidR="004A1B49" w:rsidRPr="00F85799" w:rsidRDefault="004A1B4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Syntax: </w:t>
      </w:r>
    </w:p>
    <w:p w14:paraId="640DABE0" w14:textId="5CE7C335" w:rsidR="004A1B49" w:rsidRPr="00F85799" w:rsidRDefault="004A1B49" w:rsidP="004A1B4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for(loop-variable-declaration :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array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)</w:t>
      </w:r>
    </w:p>
    <w:p w14:paraId="1C015023" w14:textId="4F30BDF6" w:rsidR="004A1B49" w:rsidRPr="00F85799" w:rsidRDefault="004A1B49" w:rsidP="004A1B49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statement;</w:t>
      </w:r>
    </w:p>
    <w:p w14:paraId="435CF847" w14:textId="0DB1A27E" w:rsidR="004A1B49" w:rsidRPr="00F85799" w:rsidRDefault="004A1B49" w:rsidP="004A1B49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for(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float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currentVa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l : theVals)</w:t>
      </w:r>
    </w:p>
    <w:p w14:paraId="41F084D2" w14:textId="52DCCCF2" w:rsidR="004A1B49" w:rsidRPr="00F85799" w:rsidRDefault="004A1B49" w:rsidP="004A1B49">
      <w:pPr>
        <w:pStyle w:val="ListBullet"/>
        <w:numPr>
          <w:ilvl w:val="0"/>
          <w:numId w:val="0"/>
        </w:numPr>
        <w:ind w:left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sum += currentVal;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5D0B301C" w14:textId="16659F7A" w:rsidR="00427139" w:rsidRPr="00790354" w:rsidRDefault="000331D9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lastRenderedPageBreak/>
        <w:t>Classes</w:t>
      </w:r>
    </w:p>
    <w:p w14:paraId="6FE70E98" w14:textId="645B2964" w:rsidR="004A1B49" w:rsidRPr="00F85799" w:rsidRDefault="003F798E" w:rsidP="007A3F15">
      <w:pPr>
        <w:pStyle w:val="ListBullet"/>
        <w:numPr>
          <w:ilvl w:val="0"/>
          <w:numId w:val="12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Classes in Java</w:t>
      </w:r>
    </w:p>
    <w:p w14:paraId="2D95BC07" w14:textId="6F7634F5" w:rsidR="003F798E" w:rsidRPr="00F85799" w:rsidRDefault="003F798E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Java is an object-oriented language</w:t>
      </w:r>
    </w:p>
    <w:p w14:paraId="51E8EA6D" w14:textId="74714C2F" w:rsidR="003F798E" w:rsidRPr="00F85799" w:rsidRDefault="003F798E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Objects encapsulates data, operations, and usage semantics</w:t>
      </w:r>
    </w:p>
    <w:p w14:paraId="6D9E7EBF" w14:textId="530A0700" w:rsidR="003F798E" w:rsidRPr="00F85799" w:rsidRDefault="003F798E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Allows storage and manipulation details to be hidden</w:t>
      </w:r>
    </w:p>
    <w:p w14:paraId="78759CB7" w14:textId="629B9791" w:rsidR="003F798E" w:rsidRPr="00F85799" w:rsidRDefault="00C65C5E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Separates “what” is to be done from “how” it is done</w:t>
      </w:r>
    </w:p>
    <w:p w14:paraId="3834F4AE" w14:textId="597B266A" w:rsidR="00C65C5E" w:rsidRPr="00F85799" w:rsidRDefault="00C65C5E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Classes provide a structure for describing and creating objects</w:t>
      </w:r>
    </w:p>
    <w:p w14:paraId="152F7A7F" w14:textId="1049DAC9" w:rsidR="00C65C5E" w:rsidRPr="00F85799" w:rsidRDefault="00C65C5E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Classes</w:t>
      </w:r>
    </w:p>
    <w:p w14:paraId="3EAD0FF4" w14:textId="4C355D62" w:rsidR="00C65C5E" w:rsidRPr="00F85799" w:rsidRDefault="00C65C5E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Template for creating an object</w:t>
      </w:r>
    </w:p>
    <w:p w14:paraId="7C5B0E02" w14:textId="2B0333B4" w:rsidR="00C65C5E" w:rsidRPr="00F85799" w:rsidRDefault="00C65C5E" w:rsidP="007A3F15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Declared with the class keyword followed by the class name</w:t>
      </w:r>
    </w:p>
    <w:p w14:paraId="364C5FC7" w14:textId="69DE9FF4" w:rsidR="00C65C5E" w:rsidRPr="00F85799" w:rsidRDefault="00C65C5E" w:rsidP="007A3F15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Java source file name normally has same name as the class</w:t>
      </w:r>
    </w:p>
    <w:p w14:paraId="716580C5" w14:textId="1CAB4F33" w:rsidR="00C65C5E" w:rsidRPr="00F85799" w:rsidRDefault="00C65C5E" w:rsidP="007A3F15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Body of the class is contained within { }</w:t>
      </w:r>
    </w:p>
    <w:p w14:paraId="730A1F28" w14:textId="732D1F47" w:rsidR="00C65C5E" w:rsidRPr="00F85799" w:rsidRDefault="00C65C5E" w:rsidP="007A3F15">
      <w:pPr>
        <w:pStyle w:val="ListBullet"/>
        <w:numPr>
          <w:ilvl w:val="0"/>
          <w:numId w:val="1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 class is made up of both state and executable code</w:t>
      </w:r>
    </w:p>
    <w:p w14:paraId="3872F3BD" w14:textId="3B26B46B" w:rsidR="00C65C5E" w:rsidRPr="00F85799" w:rsidRDefault="00C65C5E" w:rsidP="007A3F15">
      <w:pPr>
        <w:pStyle w:val="ListBullet"/>
        <w:numPr>
          <w:ilvl w:val="1"/>
          <w:numId w:val="1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Fields: store object state</w:t>
      </w:r>
    </w:p>
    <w:p w14:paraId="30CCC823" w14:textId="4AD48F0F" w:rsidR="00C65C5E" w:rsidRPr="00F85799" w:rsidRDefault="00C65C5E" w:rsidP="007A3F15">
      <w:pPr>
        <w:pStyle w:val="ListBullet"/>
        <w:numPr>
          <w:ilvl w:val="1"/>
          <w:numId w:val="1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Methods: executable code that manipulates state and perform operations</w:t>
      </w:r>
    </w:p>
    <w:p w14:paraId="56E42E35" w14:textId="3DB39D17" w:rsidR="00C65C5E" w:rsidRPr="00F85799" w:rsidRDefault="00C65C5E" w:rsidP="007A3F15">
      <w:pPr>
        <w:pStyle w:val="ListBullet"/>
        <w:numPr>
          <w:ilvl w:val="1"/>
          <w:numId w:val="1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Constructors</w:t>
      </w:r>
    </w:p>
    <w:p w14:paraId="57810B03" w14:textId="1AC2CCD6" w:rsidR="00C65C5E" w:rsidRPr="00F85799" w:rsidRDefault="00C65C5E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</w:t>
      </w:r>
    </w:p>
    <w:p w14:paraId="0C9066C2" w14:textId="2A32CFD7" w:rsidR="00C65C5E" w:rsidRPr="00F85799" w:rsidRDefault="00C65C5E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// in Flight.java</w:t>
      </w:r>
    </w:p>
    <w:p w14:paraId="3E38F599" w14:textId="3F7A98D9" w:rsidR="00C65C5E" w:rsidRPr="00F85799" w:rsidRDefault="00C65C5E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 Flight{</w:t>
      </w:r>
    </w:p>
    <w:p w14:paraId="0D259DCD" w14:textId="28FC40EA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 passengers;</w:t>
      </w:r>
    </w:p>
    <w:p w14:paraId="772386EE" w14:textId="3D164CC1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 seats;</w:t>
      </w:r>
    </w:p>
    <w:p w14:paraId="70530C93" w14:textId="6B87061A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50D08B90" w14:textId="3656C997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Flight()</w:t>
      </w:r>
      <w:r w:rsidR="0054310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{</w:t>
      </w:r>
    </w:p>
    <w:p w14:paraId="7BC146CB" w14:textId="2858D866" w:rsidR="00BA2E7D" w:rsidRPr="00F85799" w:rsidRDefault="00BA2E7D" w:rsidP="00BA2E7D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passengers = 0;</w:t>
      </w:r>
    </w:p>
    <w:p w14:paraId="5593F633" w14:textId="73727AAC" w:rsidR="00BA2E7D" w:rsidRPr="00F85799" w:rsidRDefault="00BA2E7D" w:rsidP="00BA2E7D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seats = 150;</w:t>
      </w:r>
    </w:p>
    <w:p w14:paraId="3601F7C6" w14:textId="6E8288C0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1B8B4A94" w14:textId="3A80786D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void addPassengers()</w:t>
      </w:r>
      <w:r w:rsidR="0054310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{</w:t>
      </w:r>
    </w:p>
    <w:p w14:paraId="39172551" w14:textId="29958226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passengers += 1;</w:t>
      </w:r>
    </w:p>
    <w:p w14:paraId="66C05EB0" w14:textId="222D25FD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7A5C3C1A" w14:textId="5D4689C8" w:rsidR="00C65C5E" w:rsidRPr="00F85799" w:rsidRDefault="00C65C5E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</w:p>
    <w:p w14:paraId="67AEB994" w14:textId="77777777" w:rsidR="00BA2E7D" w:rsidRPr="00F85799" w:rsidRDefault="00BA2E7D" w:rsidP="00C65C5E">
      <w:pPr>
        <w:pStyle w:val="ListBullet"/>
        <w:numPr>
          <w:ilvl w:val="0"/>
          <w:numId w:val="0"/>
        </w:numPr>
        <w:ind w:left="187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35125170" w14:textId="09FFB256" w:rsidR="00BA2E7D" w:rsidRPr="00F85799" w:rsidRDefault="00BA2E7D" w:rsidP="007A3F15">
      <w:pPr>
        <w:pStyle w:val="ListBullet"/>
        <w:numPr>
          <w:ilvl w:val="0"/>
          <w:numId w:val="12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Using Classes</w:t>
      </w:r>
    </w:p>
    <w:p w14:paraId="0FCACC92" w14:textId="26F337F1" w:rsidR="00BA2E7D" w:rsidRPr="00F85799" w:rsidRDefault="00543101" w:rsidP="007A3F15">
      <w:pPr>
        <w:pStyle w:val="ListBullet"/>
        <w:numPr>
          <w:ilvl w:val="0"/>
          <w:numId w:val="3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 xml:space="preserve">Use the new keyword </w:t>
      </w:r>
      <w:r w:rsidR="00015F4F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to create a class instance (a.k.a an object)</w:t>
      </w:r>
    </w:p>
    <w:p w14:paraId="13EDDAE5" w14:textId="6D68C046" w:rsidR="00015F4F" w:rsidRPr="00F85799" w:rsidRDefault="00015F4F" w:rsidP="007A3F15">
      <w:pPr>
        <w:pStyle w:val="ListBullet"/>
        <w:numPr>
          <w:ilvl w:val="1"/>
          <w:numId w:val="3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Allocate the memory described by the class</w:t>
      </w:r>
    </w:p>
    <w:p w14:paraId="5BB5ED98" w14:textId="6AB27697" w:rsidR="00015F4F" w:rsidRPr="00F85799" w:rsidRDefault="00015F4F" w:rsidP="007A3F15">
      <w:pPr>
        <w:pStyle w:val="ListBullet"/>
        <w:numPr>
          <w:ilvl w:val="1"/>
          <w:numId w:val="3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Returns a reference to the allocated memory</w:t>
      </w:r>
    </w:p>
    <w:p w14:paraId="61DC0038" w14:textId="77777777" w:rsidR="00015F4F" w:rsidRPr="00F85799" w:rsidRDefault="00015F4F" w:rsidP="00015F4F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(ex) </w:t>
      </w:r>
    </w:p>
    <w:p w14:paraId="7B4EB13B" w14:textId="50015BC8" w:rsidR="00015F4F" w:rsidRPr="00F85799" w:rsidRDefault="00015F4F" w:rsidP="00015F4F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Flight nycToSf = new Flight(); // the variable nycToSf is a reference to the object</w:t>
      </w:r>
    </w:p>
    <w:p w14:paraId="5F2ADB20" w14:textId="500EA7BD" w:rsidR="00015F4F" w:rsidRPr="00F85799" w:rsidRDefault="00015F4F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Classes are Reference Types</w:t>
      </w:r>
    </w:p>
    <w:p w14:paraId="41A0C768" w14:textId="4E104C75" w:rsidR="00015F4F" w:rsidRPr="00F85799" w:rsidRDefault="00015F4F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As reference types, assignments cause us to point to the same object instances as opposed to the complete copies.</w:t>
      </w:r>
    </w:p>
    <w:p w14:paraId="625204B6" w14:textId="4D079EA6" w:rsidR="00015F4F" w:rsidRPr="00F85799" w:rsidRDefault="00015F4F" w:rsidP="007A3F15">
      <w:pPr>
        <w:pStyle w:val="ListBullet"/>
        <w:numPr>
          <w:ilvl w:val="0"/>
          <w:numId w:val="12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Encapsulation and Access Modifier</w:t>
      </w:r>
    </w:p>
    <w:p w14:paraId="49D2E6E1" w14:textId="2CB52AF3" w:rsidR="00BB1379" w:rsidRPr="00F85799" w:rsidRDefault="00BB137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The internal representation of an object is generally hidden</w:t>
      </w:r>
    </w:p>
    <w:p w14:paraId="3D3D7269" w14:textId="26AFDE47" w:rsidR="00BB1379" w:rsidRPr="00F85799" w:rsidRDefault="00BB1379" w:rsidP="007A3F15">
      <w:pPr>
        <w:pStyle w:val="ListBullet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This is known as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encapsulation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.</w:t>
      </w:r>
    </w:p>
    <w:p w14:paraId="582C9615" w14:textId="7D55BFD4" w:rsidR="00BB1379" w:rsidRPr="00F85799" w:rsidRDefault="00BB1379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Java uses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access modifiers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to achieve encapsulation.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15"/>
        <w:gridCol w:w="2187"/>
        <w:gridCol w:w="2115"/>
        <w:gridCol w:w="2141"/>
      </w:tblGrid>
      <w:tr w:rsidR="00190145" w:rsidRPr="00F85799" w14:paraId="2EE15F30" w14:textId="77777777" w:rsidTr="00BB1379">
        <w:tc>
          <w:tcPr>
            <w:tcW w:w="2115" w:type="dxa"/>
          </w:tcPr>
          <w:p w14:paraId="17281F5E" w14:textId="4EF89938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Modifier</w:t>
            </w:r>
          </w:p>
        </w:tc>
        <w:tc>
          <w:tcPr>
            <w:tcW w:w="2187" w:type="dxa"/>
          </w:tcPr>
          <w:p w14:paraId="79480E45" w14:textId="321ADBE0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Visibility</w:t>
            </w:r>
          </w:p>
        </w:tc>
        <w:tc>
          <w:tcPr>
            <w:tcW w:w="2115" w:type="dxa"/>
          </w:tcPr>
          <w:p w14:paraId="5C5864F3" w14:textId="4B71F4BE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Usable on Classes</w:t>
            </w:r>
          </w:p>
        </w:tc>
        <w:tc>
          <w:tcPr>
            <w:tcW w:w="2141" w:type="dxa"/>
          </w:tcPr>
          <w:p w14:paraId="4625B018" w14:textId="6DC70B17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Usable on Members</w:t>
            </w:r>
          </w:p>
        </w:tc>
      </w:tr>
      <w:tr w:rsidR="00190145" w:rsidRPr="00F85799" w14:paraId="5AA05479" w14:textId="77777777" w:rsidTr="00BB1379">
        <w:tc>
          <w:tcPr>
            <w:tcW w:w="2115" w:type="dxa"/>
          </w:tcPr>
          <w:p w14:paraId="170D7F72" w14:textId="4CD9E9C1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No access modifier</w:t>
            </w:r>
          </w:p>
        </w:tc>
        <w:tc>
          <w:tcPr>
            <w:tcW w:w="2187" w:type="dxa"/>
          </w:tcPr>
          <w:p w14:paraId="7BDEE511" w14:textId="609095E2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 xml:space="preserve">Only within its own </w:t>
            </w:r>
            <w:r w:rsidR="00F475DF"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package</w:t>
            </w:r>
          </w:p>
        </w:tc>
        <w:tc>
          <w:tcPr>
            <w:tcW w:w="2115" w:type="dxa"/>
          </w:tcPr>
          <w:p w14:paraId="3106C745" w14:textId="39885D88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Y</w:t>
            </w:r>
          </w:p>
        </w:tc>
        <w:tc>
          <w:tcPr>
            <w:tcW w:w="2141" w:type="dxa"/>
          </w:tcPr>
          <w:p w14:paraId="6C1772E9" w14:textId="3F7901C6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Y</w:t>
            </w:r>
          </w:p>
        </w:tc>
      </w:tr>
      <w:tr w:rsidR="00190145" w:rsidRPr="00F85799" w14:paraId="69DA3E1A" w14:textId="77777777" w:rsidTr="00BB1379">
        <w:tc>
          <w:tcPr>
            <w:tcW w:w="2115" w:type="dxa"/>
          </w:tcPr>
          <w:p w14:paraId="53D57B4D" w14:textId="451D1C4A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highlight w:val="yellow"/>
                <w:lang w:eastAsia="ko-KR"/>
              </w:rPr>
              <w:t>public</w:t>
            </w:r>
          </w:p>
        </w:tc>
        <w:tc>
          <w:tcPr>
            <w:tcW w:w="2187" w:type="dxa"/>
          </w:tcPr>
          <w:p w14:paraId="3FE80E8B" w14:textId="6BA8F8B7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Everywhere</w:t>
            </w:r>
          </w:p>
        </w:tc>
        <w:tc>
          <w:tcPr>
            <w:tcW w:w="2115" w:type="dxa"/>
          </w:tcPr>
          <w:p w14:paraId="4482AE9B" w14:textId="2045DAD4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Y</w:t>
            </w:r>
          </w:p>
        </w:tc>
        <w:tc>
          <w:tcPr>
            <w:tcW w:w="2141" w:type="dxa"/>
          </w:tcPr>
          <w:p w14:paraId="64714E6B" w14:textId="32E8BEF3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Y</w:t>
            </w:r>
          </w:p>
        </w:tc>
      </w:tr>
      <w:tr w:rsidR="00BB1379" w:rsidRPr="00F85799" w14:paraId="2AC83886" w14:textId="77777777" w:rsidTr="00BB1379">
        <w:tc>
          <w:tcPr>
            <w:tcW w:w="2115" w:type="dxa"/>
          </w:tcPr>
          <w:p w14:paraId="748D667A" w14:textId="08D325A4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highlight w:val="yellow"/>
                <w:lang w:eastAsia="ko-KR"/>
              </w:rPr>
              <w:t>private</w:t>
            </w:r>
          </w:p>
        </w:tc>
        <w:tc>
          <w:tcPr>
            <w:tcW w:w="2187" w:type="dxa"/>
          </w:tcPr>
          <w:p w14:paraId="6FA139E6" w14:textId="6D8CE81D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Only within its own class</w:t>
            </w:r>
          </w:p>
        </w:tc>
        <w:tc>
          <w:tcPr>
            <w:tcW w:w="2115" w:type="dxa"/>
          </w:tcPr>
          <w:p w14:paraId="25A14DB8" w14:textId="77777777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*N</w:t>
            </w:r>
          </w:p>
          <w:p w14:paraId="173715D5" w14:textId="1E3451A3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As private applies to top-level classes; private is available to nested-classes</w:t>
            </w:r>
          </w:p>
        </w:tc>
        <w:tc>
          <w:tcPr>
            <w:tcW w:w="2141" w:type="dxa"/>
          </w:tcPr>
          <w:p w14:paraId="374D47CC" w14:textId="577A5BF4" w:rsidR="00BB1379" w:rsidRPr="00F85799" w:rsidRDefault="00BB1379" w:rsidP="00BB137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</w:pPr>
            <w:r w:rsidRPr="00F85799">
              <w:rPr>
                <w:rFonts w:asciiTheme="majorHAnsi" w:hAnsiTheme="majorHAnsi"/>
                <w:color w:val="000000" w:themeColor="text1"/>
                <w:sz w:val="22"/>
                <w:szCs w:val="22"/>
                <w:lang w:eastAsia="ko-KR"/>
              </w:rPr>
              <w:t>Y</w:t>
            </w:r>
          </w:p>
        </w:tc>
      </w:tr>
    </w:tbl>
    <w:p w14:paraId="01FF853B" w14:textId="77777777" w:rsidR="00BB1379" w:rsidRPr="00F85799" w:rsidRDefault="00BB1379" w:rsidP="00BB1379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0B1D2D87" w14:textId="77777777" w:rsidR="00C65C5E" w:rsidRPr="00F85799" w:rsidRDefault="00C65C5E" w:rsidP="00C65C5E">
      <w:pPr>
        <w:pStyle w:val="ListBullet"/>
        <w:numPr>
          <w:ilvl w:val="0"/>
          <w:numId w:val="0"/>
        </w:numPr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015CA28A" w14:textId="49DF1EB0" w:rsidR="001944AC" w:rsidRPr="00F85799" w:rsidRDefault="00F475DF" w:rsidP="007A3F15">
      <w:pPr>
        <w:pStyle w:val="ListBullet"/>
        <w:numPr>
          <w:ilvl w:val="0"/>
          <w:numId w:val="12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Method Basics</w:t>
      </w:r>
    </w:p>
    <w:p w14:paraId="34D426BE" w14:textId="379EA86C" w:rsidR="00F475DF" w:rsidRPr="00F85799" w:rsidRDefault="00F475DF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Executable code that manipulates state and performs operations</w:t>
      </w:r>
    </w:p>
    <w:p w14:paraId="2BB7720A" w14:textId="171B7BC4" w:rsidR="00F475DF" w:rsidRPr="00F85799" w:rsidRDefault="00F475DF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Name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6AC80959" w14:textId="14644980" w:rsidR="00F475DF" w:rsidRPr="00F85799" w:rsidRDefault="00F475DF" w:rsidP="00F475DF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Same rules and conventions as variables</w:t>
      </w:r>
    </w:p>
    <w:p w14:paraId="3262D3CE" w14:textId="02EC00B8" w:rsidR="00F475DF" w:rsidRPr="00F85799" w:rsidRDefault="00F475DF" w:rsidP="00F475DF">
      <w:pPr>
        <w:pStyle w:val="ListBullet"/>
        <w:numPr>
          <w:ilvl w:val="0"/>
          <w:numId w:val="0"/>
        </w:numPr>
        <w:ind w:left="151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Should be a verb or action</w:t>
      </w:r>
    </w:p>
    <w:p w14:paraId="4E3C85F6" w14:textId="428B5E7B" w:rsidR="00F475DF" w:rsidRPr="00F85799" w:rsidRDefault="00F475DF" w:rsidP="007A3F15">
      <w:pPr>
        <w:pStyle w:val="ListBullet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Return Type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br/>
        <w:t xml:space="preserve">: Use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void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when no value returned</w:t>
      </w:r>
    </w:p>
    <w:p w14:paraId="7E8CBF8B" w14:textId="2865BE5B" w:rsidR="00F475DF" w:rsidRPr="00F85799" w:rsidRDefault="00F475DF" w:rsidP="007A3F15">
      <w:pPr>
        <w:pStyle w:val="ListBullet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Typed parameter list</w:t>
      </w:r>
    </w:p>
    <w:p w14:paraId="25D2F09F" w14:textId="33EA3B0E" w:rsidR="00F475DF" w:rsidRPr="00F85799" w:rsidRDefault="00F475DF" w:rsidP="00F475DF">
      <w:pPr>
        <w:pStyle w:val="ListBullet"/>
        <w:numPr>
          <w:ilvl w:val="0"/>
          <w:numId w:val="0"/>
        </w:numPr>
        <w:ind w:left="162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Can be empty</w:t>
      </w:r>
    </w:p>
    <w:p w14:paraId="3BE85EA1" w14:textId="7DAA438E" w:rsidR="00F475DF" w:rsidRPr="00F85799" w:rsidRDefault="00F475DF" w:rsidP="007A3F15">
      <w:pPr>
        <w:pStyle w:val="ListBullet"/>
        <w:numPr>
          <w:ilvl w:val="0"/>
          <w:numId w:val="1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Body contained with brackets</w:t>
      </w:r>
    </w:p>
    <w:p w14:paraId="7E242507" w14:textId="0998E94E" w:rsidR="00B5176B" w:rsidRPr="00F85799" w:rsidRDefault="00B5176B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Special References: this and null</w:t>
      </w:r>
    </w:p>
    <w:p w14:paraId="386649AB" w14:textId="77777777" w:rsidR="00B5176B" w:rsidRPr="00F85799" w:rsidRDefault="00B5176B" w:rsidP="007A3F15">
      <w:pPr>
        <w:pStyle w:val="ListBullet"/>
        <w:numPr>
          <w:ilvl w:val="1"/>
          <w:numId w:val="3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 xml:space="preserve">this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is an implicit reference to the current object</w:t>
      </w:r>
    </w:p>
    <w:p w14:paraId="05D891E6" w14:textId="77777777" w:rsidR="00B5176B" w:rsidRPr="00F85799" w:rsidRDefault="00B5176B" w:rsidP="007A3F15">
      <w:pPr>
        <w:pStyle w:val="ListBullet"/>
        <w:numPr>
          <w:ilvl w:val="2"/>
          <w:numId w:val="3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Useful for reduce ambiguity</w:t>
      </w:r>
    </w:p>
    <w:p w14:paraId="24A3BCD7" w14:textId="77777777" w:rsidR="00B5176B" w:rsidRPr="00F85799" w:rsidRDefault="00B5176B" w:rsidP="007A3F15">
      <w:pPr>
        <w:pStyle w:val="ListBullet"/>
        <w:numPr>
          <w:ilvl w:val="2"/>
          <w:numId w:val="3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Allows an object to pass itself as a parameter</w:t>
      </w:r>
    </w:p>
    <w:p w14:paraId="10DC135B" w14:textId="77777777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public class Flight {</w:t>
      </w:r>
    </w:p>
    <w:p w14:paraId="3AE620B8" w14:textId="7BE895DB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private int passengers;</w:t>
      </w:r>
    </w:p>
    <w:p w14:paraId="29820438" w14:textId="732DCC1A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private int seats;</w:t>
      </w:r>
    </w:p>
    <w:p w14:paraId="24C9F7A2" w14:textId="64E0AEBD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constructor and other methods</w:t>
      </w:r>
    </w:p>
    <w:p w14:paraId="3EFC01DF" w14:textId="0977111B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Boolean hasRoom(Flight f2){</w:t>
      </w:r>
    </w:p>
    <w:p w14:paraId="3C576875" w14:textId="77C4E763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int total = 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this.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passengers + f2.passengers;</w:t>
      </w:r>
    </w:p>
    <w:p w14:paraId="004F282D" w14:textId="57B0C7D3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total &lt;= seats;</w:t>
      </w:r>
    </w:p>
    <w:p w14:paraId="390ED7BC" w14:textId="49722DE4" w:rsidR="00B5176B" w:rsidRPr="00F85799" w:rsidRDefault="00B5176B" w:rsidP="00B5176B">
      <w:pPr>
        <w:pStyle w:val="ListBullet"/>
        <w:numPr>
          <w:ilvl w:val="0"/>
          <w:numId w:val="0"/>
        </w:numPr>
        <w:ind w:left="1152" w:firstLine="288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4A3B1E04" w14:textId="3F3A4E99" w:rsidR="00B5176B" w:rsidRPr="00F85799" w:rsidRDefault="00B5176B" w:rsidP="00B5176B">
      <w:pPr>
        <w:pStyle w:val="ListBullet"/>
        <w:numPr>
          <w:ilvl w:val="0"/>
          <w:numId w:val="0"/>
        </w:numPr>
        <w:ind w:left="1152" w:hanging="432"/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 xml:space="preserve"> </w:t>
      </w:r>
    </w:p>
    <w:p w14:paraId="33EECA03" w14:textId="599136AA" w:rsidR="00B5176B" w:rsidRPr="00F85799" w:rsidRDefault="00B5176B" w:rsidP="007A3F15">
      <w:pPr>
        <w:pStyle w:val="ListBullet"/>
        <w:numPr>
          <w:ilvl w:val="0"/>
          <w:numId w:val="16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 xml:space="preserve">null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is a reference literal</w:t>
      </w:r>
    </w:p>
    <w:p w14:paraId="0FEEDC97" w14:textId="2B1F0A1B" w:rsidR="00B5176B" w:rsidRPr="00F85799" w:rsidRDefault="00B5176B" w:rsidP="007A3F15">
      <w:pPr>
        <w:pStyle w:val="ListBullet"/>
        <w:numPr>
          <w:ilvl w:val="1"/>
          <w:numId w:val="16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Represents an uncreated object</w:t>
      </w:r>
    </w:p>
    <w:p w14:paraId="4F487E38" w14:textId="29113624" w:rsidR="00B5176B" w:rsidRPr="00F85799" w:rsidRDefault="00B5176B" w:rsidP="007A3F15">
      <w:pPr>
        <w:pStyle w:val="ListBullet"/>
        <w:numPr>
          <w:ilvl w:val="1"/>
          <w:numId w:val="16"/>
        </w:numPr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Can be assigned to any reference variable</w:t>
      </w:r>
    </w:p>
    <w:p w14:paraId="77541EB8" w14:textId="77777777" w:rsidR="002502F1" w:rsidRPr="00F85799" w:rsidRDefault="002502F1" w:rsidP="002502F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712B6FE7" w14:textId="7B91CE95" w:rsidR="002502F1" w:rsidRPr="00F85799" w:rsidRDefault="002502F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 Encapsulation, Accessor and Mutator</w:t>
      </w:r>
    </w:p>
    <w:p w14:paraId="3AAB09D9" w14:textId="77777777" w:rsidR="002502F1" w:rsidRPr="00F85799" w:rsidRDefault="002502F1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 Encapsulation</w:t>
      </w:r>
    </w:p>
    <w:p w14:paraId="7CDE69E7" w14:textId="4EA5AD43" w:rsidR="002502F1" w:rsidRPr="00F85799" w:rsidRDefault="002502F1" w:rsidP="002502F1">
      <w:pPr>
        <w:pStyle w:val="ListBullet"/>
        <w:numPr>
          <w:ilvl w:val="0"/>
          <w:numId w:val="0"/>
        </w:numPr>
        <w:ind w:left="79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Helps to hide implantation details</w:t>
      </w:r>
    </w:p>
    <w:p w14:paraId="42B9BA25" w14:textId="7C40FCEC" w:rsidR="002502F1" w:rsidRPr="00F85799" w:rsidRDefault="002502F1" w:rsidP="002502F1">
      <w:pPr>
        <w:pStyle w:val="ListBullet"/>
        <w:numPr>
          <w:ilvl w:val="0"/>
          <w:numId w:val="0"/>
        </w:numPr>
        <w:ind w:left="504" w:firstLine="288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Use methods to control access to the fields</w:t>
      </w:r>
    </w:p>
    <w:p w14:paraId="11B7D7D1" w14:textId="37B38471" w:rsidR="002502F1" w:rsidRPr="00F85799" w:rsidRDefault="002502F1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 the accessor/mutator pattern to control field access</w:t>
      </w:r>
    </w:p>
    <w:p w14:paraId="5AC7A28B" w14:textId="1D4E9416" w:rsidR="002502F1" w:rsidRPr="00F85799" w:rsidRDefault="002502F1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Accessor retrieves field value = getter</w:t>
      </w:r>
    </w:p>
    <w:p w14:paraId="7CECA3A3" w14:textId="6A93CACF" w:rsidR="002502F1" w:rsidRPr="00F85799" w:rsidRDefault="002502F1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Method name: get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FieldName</w:t>
      </w:r>
    </w:p>
    <w:p w14:paraId="42D85798" w14:textId="7CC2B1C6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public int getSeats() { return seats; }</w:t>
      </w:r>
    </w:p>
    <w:p w14:paraId="1056A1E4" w14:textId="738416C6" w:rsidR="002502F1" w:rsidRPr="00F85799" w:rsidRDefault="002502F1" w:rsidP="007A3F15">
      <w:pPr>
        <w:pStyle w:val="ListBullet"/>
        <w:numPr>
          <w:ilvl w:val="0"/>
          <w:numId w:val="17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Mutator modifies filed value = setter</w:t>
      </w:r>
    </w:p>
    <w:p w14:paraId="1AA6291E" w14:textId="2D6A9095" w:rsidR="002502F1" w:rsidRPr="00F85799" w:rsidRDefault="002502F1" w:rsidP="007A3F15">
      <w:pPr>
        <w:pStyle w:val="ListBullet"/>
        <w:numPr>
          <w:ilvl w:val="0"/>
          <w:numId w:val="17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Method name: set</w:t>
      </w:r>
      <w:r w:rsidRPr="00F85799">
        <w:rPr>
          <w:rFonts w:asciiTheme="majorHAnsi" w:hAnsiTheme="majorHAnsi"/>
          <w:i/>
          <w:color w:val="000000" w:themeColor="text1"/>
          <w:sz w:val="22"/>
          <w:szCs w:val="22"/>
          <w:lang w:eastAsia="ko-KR"/>
        </w:rPr>
        <w:t>FieldName</w:t>
      </w:r>
    </w:p>
    <w:p w14:paraId="6C397845" w14:textId="06EF9C34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public void setSeats(int seats) { this.seats = seats; }</w:t>
      </w:r>
    </w:p>
    <w:p w14:paraId="0C06C8BF" w14:textId="77777777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7B4FF1A5" w14:textId="33E3CCEB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Flight slcToNyc = new Flight();</w:t>
      </w:r>
    </w:p>
    <w:p w14:paraId="44F631DD" w14:textId="3BADF7A1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slcToNyc.setSetas(50);</w:t>
      </w:r>
    </w:p>
    <w:p w14:paraId="314821E7" w14:textId="430BA6BE" w:rsidR="002502F1" w:rsidRPr="00F85799" w:rsidRDefault="002502F1" w:rsidP="002502F1">
      <w:pPr>
        <w:pStyle w:val="ListBullet"/>
        <w:numPr>
          <w:ilvl w:val="0"/>
          <w:numId w:val="0"/>
        </w:numPr>
        <w:ind w:left="115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System.out.println(slcToNyc.getSeats());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50</w:t>
      </w:r>
    </w:p>
    <w:p w14:paraId="7E706B2F" w14:textId="0330AF8B" w:rsidR="002502F1" w:rsidRPr="00F85799" w:rsidRDefault="002502F1" w:rsidP="007A3F15">
      <w:pPr>
        <w:pStyle w:val="Heading1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F85799">
        <w:rPr>
          <w:color w:val="000000" w:themeColor="text1"/>
          <w:sz w:val="22"/>
          <w:szCs w:val="22"/>
        </w:rPr>
        <w:t>Class Initializers and Constructors</w:t>
      </w:r>
    </w:p>
    <w:p w14:paraId="0F901257" w14:textId="34F8B9F9" w:rsidR="002502F1" w:rsidRPr="00F85799" w:rsidRDefault="002502F1" w:rsidP="002502F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(Summary)</w:t>
      </w:r>
    </w:p>
    <w:p w14:paraId="3C4315F1" w14:textId="234FEF8C" w:rsidR="002502F1" w:rsidRPr="00F85799" w:rsidRDefault="002502F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Objects should be created in some useful state</w:t>
      </w:r>
    </w:p>
    <w:p w14:paraId="1270A9FC" w14:textId="43AF175F" w:rsidR="002502F1" w:rsidRPr="00F85799" w:rsidRDefault="002502F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 initializers provide an initial value as part of the declaration</w:t>
      </w:r>
    </w:p>
    <w:p w14:paraId="3197E5B3" w14:textId="77777777" w:rsidR="002502F1" w:rsidRPr="00F85799" w:rsidRDefault="002502F1" w:rsidP="002502F1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 int, double, long, byte sets to 0, boolean to false</w:t>
      </w:r>
    </w:p>
    <w:p w14:paraId="0F790A96" w14:textId="2B53C943" w:rsidR="002502F1" w:rsidRPr="00F85799" w:rsidRDefault="002502F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Every class has at least one constructor</w:t>
      </w:r>
    </w:p>
    <w:p w14:paraId="27E3D630" w14:textId="1C528E9F" w:rsidR="002502F1" w:rsidRPr="00F85799" w:rsidRDefault="002502F1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If no explicit constructor, Java provides one with no arguments</w:t>
      </w:r>
    </w:p>
    <w:p w14:paraId="7D5D67F6" w14:textId="04FE1F7C" w:rsidR="002502F1" w:rsidRPr="00F85799" w:rsidRDefault="002502F1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You can provide multiple constructors with different argument lists</w:t>
      </w:r>
    </w:p>
    <w:p w14:paraId="30D9AADE" w14:textId="24CADE16" w:rsidR="002502F1" w:rsidRPr="00F85799" w:rsidRDefault="002502F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One constructor can call another</w:t>
      </w:r>
    </w:p>
    <w:p w14:paraId="240A7951" w14:textId="4426B281" w:rsidR="002502F1" w:rsidRPr="00F85799" w:rsidRDefault="002502F1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Call must be first line</w:t>
      </w:r>
    </w:p>
    <w:p w14:paraId="3D727C4F" w14:textId="6C17B1AC" w:rsidR="004C01C1" w:rsidRPr="00F85799" w:rsidRDefault="004C01C1" w:rsidP="004C01C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</w:t>
      </w:r>
    </w:p>
    <w:p w14:paraId="6407FE8E" w14:textId="77777777" w:rsidR="004C01C1" w:rsidRPr="00F85799" w:rsidRDefault="004C01C1" w:rsidP="004C01C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6D6483F1" w14:textId="7ECF8BD8" w:rsidR="002502F1" w:rsidRPr="00F85799" w:rsidRDefault="004C01C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Initialization blocks(set of brackets) share code across constructors</w:t>
      </w:r>
    </w:p>
    <w:p w14:paraId="2C7C0816" w14:textId="6A18333C" w:rsidR="004C01C1" w:rsidRPr="00F85799" w:rsidRDefault="004C01C1" w:rsidP="007A3F15">
      <w:pPr>
        <w:pStyle w:val="ListBullet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Order:</w:t>
      </w:r>
    </w:p>
    <w:p w14:paraId="1A49F9C5" w14:textId="58F3EAF8" w:rsidR="002502F1" w:rsidRPr="00F85799" w:rsidRDefault="004C01C1" w:rsidP="004C01C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 initialization -&gt; Initialization block -&gt; Constructors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(override)</w:t>
      </w:r>
    </w:p>
    <w:p w14:paraId="7D772CC3" w14:textId="77777777" w:rsidR="004C01C1" w:rsidRPr="00F85799" w:rsidRDefault="004C01C1" w:rsidP="004C01C1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0EF7439C" w14:textId="63C9AEE2" w:rsidR="004C01C1" w:rsidRPr="00790354" w:rsidRDefault="004C01C1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Parameters</w:t>
      </w:r>
    </w:p>
    <w:p w14:paraId="5FFD2EBF" w14:textId="584C8D86" w:rsidR="004C01C1" w:rsidRPr="00F85799" w:rsidRDefault="00643E13" w:rsidP="007A3F15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Parameter Immutability</w:t>
      </w:r>
    </w:p>
    <w:p w14:paraId="53E6CCD3" w14:textId="0FD98864" w:rsidR="00643E13" w:rsidRPr="00F85799" w:rsidRDefault="00647D2D" w:rsidP="007A3F15">
      <w:pPr>
        <w:pStyle w:val="ListBullet"/>
        <w:numPr>
          <w:ilvl w:val="1"/>
          <w:numId w:val="1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Parameters are passed by making a copy of the value</w:t>
      </w:r>
    </w:p>
    <w:p w14:paraId="67535BC9" w14:textId="7F1F7061" w:rsidR="00647D2D" w:rsidRPr="00F85799" w:rsidRDefault="00647D2D" w:rsidP="00647D2D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(Known as ‘passing by value’)</w:t>
      </w:r>
    </w:p>
    <w:p w14:paraId="3B5320D5" w14:textId="5CB74872" w:rsidR="00647D2D" w:rsidRPr="00F85799" w:rsidRDefault="00647D2D" w:rsidP="007A3F15">
      <w:pPr>
        <w:pStyle w:val="ListBullet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Primitive Types; Classes(references)</w:t>
      </w:r>
    </w:p>
    <w:p w14:paraId="31799B1C" w14:textId="6BEDB3AE" w:rsidR="00647D2D" w:rsidRPr="00F85799" w:rsidRDefault="00647D2D" w:rsidP="007A3F15">
      <w:pPr>
        <w:pStyle w:val="ListBullet"/>
        <w:numPr>
          <w:ilvl w:val="0"/>
          <w:numId w:val="19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Changes made to passed value are not visible outside of method</w:t>
      </w:r>
    </w:p>
    <w:p w14:paraId="271308F9" w14:textId="5DB04120" w:rsidR="00647D2D" w:rsidRPr="00F85799" w:rsidRDefault="00647D2D" w:rsidP="007A3F15">
      <w:pPr>
        <w:pStyle w:val="ListBullet"/>
        <w:numPr>
          <w:ilvl w:val="0"/>
          <w:numId w:val="19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Changes made to members of passed class instances ae visible outside of method</w:t>
      </w:r>
    </w:p>
    <w:p w14:paraId="4DBF4C47" w14:textId="6CE2C6FB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</w:t>
      </w:r>
    </w:p>
    <w:p w14:paraId="3EDE2FF6" w14:textId="23E5A844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Flight val1 = new Flight(10);</w:t>
      </w:r>
    </w:p>
    <w:p w14:paraId="4F3CD76C" w14:textId="371BAA2A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Flight val2 = new Flight(20);</w:t>
      </w:r>
    </w:p>
    <w:p w14:paraId="6C211BC1" w14:textId="4D32ACEE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swapNumbers(val1, val2);</w:t>
      </w:r>
    </w:p>
    <w:p w14:paraId="0935560C" w14:textId="77777777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595C46ED" w14:textId="454B58B5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Void swapNumbers(Flight I, Flight j) {</w:t>
      </w:r>
    </w:p>
    <w:p w14:paraId="57CD7FC0" w14:textId="0896E157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 k = i.getFlightNumber();</w:t>
      </w:r>
    </w:p>
    <w:p w14:paraId="1E589C7F" w14:textId="08216FC9" w:rsidR="00647D2D" w:rsidRPr="00F85799" w:rsidRDefault="00647D2D" w:rsidP="00647D2D">
      <w:pPr>
        <w:pStyle w:val="ListBullet"/>
        <w:numPr>
          <w:ilvl w:val="0"/>
          <w:numId w:val="0"/>
        </w:numPr>
        <w:ind w:left="792" w:firstLine="648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i.setFlightNumber(j.getFlightNumber());</w:t>
      </w:r>
    </w:p>
    <w:p w14:paraId="1F4F6F25" w14:textId="05CA25E0" w:rsidR="00647D2D" w:rsidRPr="00F85799" w:rsidRDefault="00647D2D" w:rsidP="00647D2D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j.setFlightNumber(k);</w:t>
      </w:r>
    </w:p>
    <w:p w14:paraId="6322B374" w14:textId="76970359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</w:p>
    <w:p w14:paraId="3B5BD20B" w14:textId="77777777" w:rsidR="00647D2D" w:rsidRPr="00F85799" w:rsidRDefault="00647D2D" w:rsidP="00647D2D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4C95C018" w14:textId="116AA26C" w:rsidR="00647D2D" w:rsidRPr="00F85799" w:rsidRDefault="00647D2D" w:rsidP="007A3F15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Overloading</w:t>
      </w:r>
    </w:p>
    <w:p w14:paraId="42E5D271" w14:textId="002D1C72" w:rsidR="00647D2D" w:rsidRPr="00F85799" w:rsidRDefault="00647D2D" w:rsidP="00647D2D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= A class may have multiple versions of its constructor or methods</w:t>
      </w:r>
    </w:p>
    <w:p w14:paraId="30C4924B" w14:textId="734264A5" w:rsidR="00647D2D" w:rsidRPr="00F85799" w:rsidRDefault="00647D2D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Each constructor and method must have a unique signature</w:t>
      </w:r>
    </w:p>
    <w:p w14:paraId="6A6EF52D" w14:textId="60D54FA2" w:rsidR="00647D2D" w:rsidRPr="00F85799" w:rsidRDefault="00647D2D" w:rsidP="007A3F1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Signature is made up of 3 parts</w:t>
      </w:r>
    </w:p>
    <w:p w14:paraId="2F2FA9D5" w14:textId="2DB6D174" w:rsidR="00647D2D" w:rsidRPr="00F85799" w:rsidRDefault="00647D2D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1. Number of parameters</w:t>
      </w:r>
    </w:p>
    <w:p w14:paraId="551BFC9C" w14:textId="295431C4" w:rsidR="00647D2D" w:rsidRPr="00F85799" w:rsidRDefault="00647D2D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2. Type of each parameter</w:t>
      </w:r>
    </w:p>
    <w:p w14:paraId="39CA84C4" w14:textId="5BDB7197" w:rsidR="00647D2D" w:rsidRPr="00F85799" w:rsidRDefault="00647D2D" w:rsidP="007A3F15">
      <w:pPr>
        <w:pStyle w:val="ListBullet"/>
        <w:numPr>
          <w:ilvl w:val="1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3. Name</w:t>
      </w:r>
    </w:p>
    <w:p w14:paraId="74BC4862" w14:textId="464609B3" w:rsidR="00070E3A" w:rsidRPr="00F85799" w:rsidRDefault="006A4BB3" w:rsidP="007A3F15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Variable Number of Parameters</w:t>
      </w:r>
    </w:p>
    <w:p w14:paraId="7DD095A6" w14:textId="550A4CEF" w:rsidR="005E10FD" w:rsidRPr="00F85799" w:rsidRDefault="00BD494F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 method can be declared to accept a varying number of parameter values</w:t>
      </w:r>
    </w:p>
    <w:p w14:paraId="0D2EBCB6" w14:textId="0F20D67D" w:rsidR="00BD494F" w:rsidRPr="00F85799" w:rsidRDefault="00BD494F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Place an ellipse(…) after parameter type</w:t>
      </w:r>
    </w:p>
    <w:p w14:paraId="01A0C136" w14:textId="28806C45" w:rsidR="00BD494F" w:rsidRPr="00F85799" w:rsidRDefault="00BD494F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Can only be the last parameter</w:t>
      </w:r>
    </w:p>
    <w:p w14:paraId="56201988" w14:textId="24A0D4D1" w:rsidR="00BD494F" w:rsidRPr="00F85799" w:rsidRDefault="00BD494F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Method receives values as an array</w:t>
      </w:r>
    </w:p>
    <w:p w14:paraId="303AF126" w14:textId="63873A4D" w:rsidR="00E66A5E" w:rsidRPr="00790354" w:rsidRDefault="00E66A5E" w:rsidP="007A3F15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Class Inheritance</w:t>
      </w:r>
    </w:p>
    <w:p w14:paraId="1699C82B" w14:textId="57D6D5C3" w:rsidR="00BD494F" w:rsidRPr="00F85799" w:rsidRDefault="00E66A5E" w:rsidP="007A3F15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Inheritance</w:t>
      </w:r>
      <w:r w:rsidR="007A3F15"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 &amp; Member hiding and Overriding</w:t>
      </w:r>
    </w:p>
    <w:p w14:paraId="67D36EA8" w14:textId="69D3B069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 class can be declared to inherit(</w:t>
      </w:r>
      <w:r w:rsidR="00881872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a.k.a derive)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from another class</w:t>
      </w:r>
    </w:p>
    <w:p w14:paraId="3549148C" w14:textId="4962F608" w:rsidR="007A3F15" w:rsidRPr="00F85799" w:rsidRDefault="007A3F15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 the “extends” keyword</w:t>
      </w:r>
    </w:p>
    <w:p w14:paraId="2E53369D" w14:textId="29AE3E20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Derived class has characteristics of base class</w:t>
      </w:r>
    </w:p>
    <w:p w14:paraId="3F653BA7" w14:textId="090E844B" w:rsidR="007A3F15" w:rsidRPr="00F85799" w:rsidRDefault="007A3F15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Can add specialization</w:t>
      </w:r>
    </w:p>
    <w:p w14:paraId="0AD784CE" w14:textId="6207FE97" w:rsidR="007A3F15" w:rsidRPr="00F85799" w:rsidRDefault="007A3F15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Can be assigned to base class typed reference</w:t>
      </w:r>
    </w:p>
    <w:p w14:paraId="0CF5E03B" w14:textId="586F90EE" w:rsidR="007A3F15" w:rsidRPr="00F85799" w:rsidRDefault="007A3F15" w:rsidP="007A3F15">
      <w:pPr>
        <w:pStyle w:val="ListBullet"/>
        <w:numPr>
          <w:ilvl w:val="0"/>
          <w:numId w:val="21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Fields in derive class hide base class fields with same name</w:t>
      </w:r>
    </w:p>
    <w:p w14:paraId="4B17CE01" w14:textId="6B46EA81" w:rsidR="007A3F15" w:rsidRPr="00F85799" w:rsidRDefault="007A3F15" w:rsidP="007A3F15">
      <w:pPr>
        <w:pStyle w:val="ListBullet"/>
        <w:numPr>
          <w:ilvl w:val="0"/>
          <w:numId w:val="21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Methods override base class methods with same signature</w:t>
      </w:r>
    </w:p>
    <w:p w14:paraId="35D11219" w14:textId="77777777" w:rsidR="00881872" w:rsidRPr="00F85799" w:rsidRDefault="00881872" w:rsidP="00881872">
      <w:pPr>
        <w:pStyle w:val="ListBullet"/>
        <w:numPr>
          <w:ilvl w:val="1"/>
          <w:numId w:val="21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Derived class can override base class methods</w:t>
      </w:r>
    </w:p>
    <w:p w14:paraId="30B0264C" w14:textId="77777777" w:rsidR="00881872" w:rsidRPr="00F85799" w:rsidRDefault="00881872" w:rsidP="00881872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(Optionally use @Override annotation)</w:t>
      </w:r>
    </w:p>
    <w:p w14:paraId="0197C0EE" w14:textId="77777777" w:rsidR="00881872" w:rsidRPr="00F85799" w:rsidRDefault="00881872" w:rsidP="00881872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</w:p>
    <w:p w14:paraId="1A9F5785" w14:textId="6FCB0652" w:rsidR="007A3F15" w:rsidRPr="00F85799" w:rsidRDefault="007A3F15" w:rsidP="007A3F15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Object Class</w:t>
      </w:r>
    </w:p>
    <w:p w14:paraId="0C9CA0A1" w14:textId="53F7CC18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The object class is the root of the Java class hierarchy</w:t>
      </w:r>
    </w:p>
    <w:p w14:paraId="5ABE5CB7" w14:textId="75C263A4" w:rsidR="007A3F15" w:rsidRPr="00F85799" w:rsidRDefault="007A3F15" w:rsidP="007A3F15">
      <w:pPr>
        <w:pStyle w:val="ListBullet"/>
        <w:numPr>
          <w:ilvl w:val="2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Every class has the characteristics of the Object class</w:t>
      </w:r>
    </w:p>
    <w:p w14:paraId="671B3BBB" w14:textId="6AFB51E6" w:rsidR="00881872" w:rsidRPr="00F85799" w:rsidRDefault="00881872" w:rsidP="00881872">
      <w:pPr>
        <w:pStyle w:val="ListBullet"/>
        <w:numPr>
          <w:ilvl w:val="0"/>
          <w:numId w:val="6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All classes derive from Object class either directly or indirectly</w:t>
      </w:r>
    </w:p>
    <w:p w14:paraId="645D98F9" w14:textId="4FC62ABC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Useful for declaring variables, fields and parameters that can reference any class or array instance</w:t>
      </w:r>
    </w:p>
    <w:p w14:paraId="61AD4893" w14:textId="47C32779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Defines a number of methods</w:t>
      </w:r>
      <w:r w:rsidR="005249F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that are inherited by all objects</w:t>
      </w:r>
    </w:p>
    <w:p w14:paraId="1851E8A5" w14:textId="5C56BCDC" w:rsidR="007A3F15" w:rsidRPr="00F85799" w:rsidRDefault="007A3F15" w:rsidP="007A3F15">
      <w:pPr>
        <w:pStyle w:val="ListBullet"/>
        <w:numPr>
          <w:ilvl w:val="1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Inheriting from Object class</w:t>
      </w:r>
    </w:p>
    <w:p w14:paraId="5EE7364E" w14:textId="77777777" w:rsidR="00881872" w:rsidRPr="00F85799" w:rsidRDefault="00881872" w:rsidP="00881872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</w:p>
    <w:p w14:paraId="20AB76BF" w14:textId="18568985" w:rsidR="007A3F15" w:rsidRPr="00F85799" w:rsidRDefault="00B7757A" w:rsidP="005249F1">
      <w:pPr>
        <w:pStyle w:val="ListBullet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Object Class Methods</w:t>
      </w:r>
    </w:p>
    <w:p w14:paraId="4AE6654B" w14:textId="17002943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clone: create a new object instance that duplicates the current instance</w:t>
      </w:r>
    </w:p>
    <w:p w14:paraId="1FD2B56C" w14:textId="41FF019F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hashCode: get a hash code for the current instance</w:t>
      </w:r>
    </w:p>
    <w:p w14:paraId="0BDBFB12" w14:textId="6EEE0940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getClass: return type information for the current instance</w:t>
      </w:r>
    </w:p>
    <w:p w14:paraId="113B873B" w14:textId="7C3BAE80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finalize: handle special resource cleanup scenarios</w:t>
      </w:r>
    </w:p>
    <w:p w14:paraId="5A006522" w14:textId="0C1A924F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toString: returning string of characters representing the current instance</w:t>
      </w:r>
    </w:p>
    <w:p w14:paraId="69D2C711" w14:textId="21ECED5F" w:rsidR="00B7757A" w:rsidRPr="00F85799" w:rsidRDefault="00B7757A" w:rsidP="00B7757A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equals: compare another object to the current instance for equality</w:t>
      </w:r>
    </w:p>
    <w:p w14:paraId="39E9ACAE" w14:textId="684C7D33" w:rsidR="00881872" w:rsidRPr="00F85799" w:rsidRDefault="00881872" w:rsidP="00881872">
      <w:pPr>
        <w:pStyle w:val="ListBullet"/>
        <w:numPr>
          <w:ilvl w:val="0"/>
          <w:numId w:val="0"/>
        </w:numPr>
        <w:ind w:left="21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(by default, object references are only equal when referencing the same instance)</w:t>
      </w:r>
    </w:p>
    <w:p w14:paraId="7923A274" w14:textId="12BCA9EA" w:rsidR="00881872" w:rsidRPr="008A1FFF" w:rsidRDefault="00881872" w:rsidP="00881872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Using 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u w:val="single"/>
          <w:lang w:eastAsia="ko-KR"/>
        </w:rPr>
        <w:t>super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 </w:t>
      </w:r>
      <w:r w:rsid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keyword</w:t>
      </w:r>
    </w:p>
    <w:p w14:paraId="4F194364" w14:textId="7DE967A1" w:rsidR="00881872" w:rsidRPr="00F85799" w:rsidRDefault="00881872" w:rsidP="00881872">
      <w:pPr>
        <w:pStyle w:val="ListBullet"/>
        <w:numPr>
          <w:ilvl w:val="1"/>
          <w:numId w:val="1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Accesses current object as if instance of base class</w:t>
      </w:r>
    </w:p>
    <w:p w14:paraId="09C90556" w14:textId="6ACF30AD" w:rsidR="00881872" w:rsidRPr="008A1FFF" w:rsidRDefault="00881872" w:rsidP="00881872">
      <w:pPr>
        <w:pStyle w:val="ListBullet"/>
        <w:numPr>
          <w:ilvl w:val="0"/>
          <w:numId w:val="18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Using 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u w:val="single"/>
          <w:lang w:eastAsia="ko-KR"/>
        </w:rPr>
        <w:t>Final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 and 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u w:val="single"/>
          <w:lang w:eastAsia="ko-KR"/>
        </w:rPr>
        <w:t>Abstract</w:t>
      </w: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 (Control over inheritance)</w:t>
      </w:r>
      <w:r w:rsid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 xml:space="preserve"> keyworkd</w:t>
      </w:r>
    </w:p>
    <w:p w14:paraId="2632C69C" w14:textId="609BC225" w:rsidR="00881872" w:rsidRPr="00F85799" w:rsidRDefault="00881872" w:rsidP="00881872">
      <w:pPr>
        <w:pStyle w:val="ListBullet"/>
        <w:numPr>
          <w:ilvl w:val="0"/>
          <w:numId w:val="2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 that is marked as abstract cannot be initiated with new keyword</w:t>
      </w:r>
    </w:p>
    <w:p w14:paraId="3467E267" w14:textId="31CB7C02" w:rsidR="00881872" w:rsidRPr="008A1FFF" w:rsidRDefault="00881872" w:rsidP="00881872">
      <w:pPr>
        <w:pStyle w:val="ListBullet"/>
        <w:numPr>
          <w:ilvl w:val="0"/>
          <w:numId w:val="25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final</w:t>
      </w:r>
    </w:p>
    <w:p w14:paraId="5273F507" w14:textId="74B9F528" w:rsidR="00881872" w:rsidRPr="00F85799" w:rsidRDefault="00881872" w:rsidP="00881872">
      <w:pPr>
        <w:pStyle w:val="ListBullet"/>
        <w:numPr>
          <w:ilvl w:val="1"/>
          <w:numId w:val="2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Class marked as final = not allowed to be inherited</w:t>
      </w:r>
    </w:p>
    <w:p w14:paraId="28B4EFEB" w14:textId="38EF73E7" w:rsidR="00881872" w:rsidRPr="00F85799" w:rsidRDefault="00881872" w:rsidP="00881872">
      <w:pPr>
        <w:pStyle w:val="ListBullet"/>
        <w:numPr>
          <w:ilvl w:val="1"/>
          <w:numId w:val="25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Method is marked final, it can’t be overridden. </w:t>
      </w:r>
    </w:p>
    <w:p w14:paraId="5A531113" w14:textId="77777777" w:rsidR="00881872" w:rsidRPr="00F85799" w:rsidRDefault="00881872" w:rsidP="00881872">
      <w:pPr>
        <w:pStyle w:val="ListBullet"/>
        <w:numPr>
          <w:ilvl w:val="0"/>
          <w:numId w:val="0"/>
        </w:numPr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5B0EFE7A" w14:textId="5E0860E3" w:rsidR="00881872" w:rsidRPr="008A1FFF" w:rsidRDefault="008A1FFF" w:rsidP="00881872">
      <w:pPr>
        <w:pStyle w:val="ListBullet"/>
        <w:numPr>
          <w:ilvl w:val="0"/>
          <w:numId w:val="27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a</w:t>
      </w:r>
      <w:r w:rsidR="00881872"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bstract</w:t>
      </w:r>
    </w:p>
    <w:p w14:paraId="2B820FD6" w14:textId="77777777" w:rsidR="00E1457B" w:rsidRPr="00F85799" w:rsidRDefault="00E1457B" w:rsidP="00881872">
      <w:pPr>
        <w:pStyle w:val="ListBullet"/>
        <w:numPr>
          <w:ilvl w:val="0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abstract method is itself abstract, meaning that that class must be overridden. </w:t>
      </w:r>
    </w:p>
    <w:p w14:paraId="0AE493E9" w14:textId="01DB2A96" w:rsidR="00881872" w:rsidRPr="00F85799" w:rsidRDefault="00E1457B" w:rsidP="00E1457B">
      <w:pPr>
        <w:pStyle w:val="ListBullet"/>
        <w:numPr>
          <w:ilvl w:val="1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It doesn’t actually have a body(in the base class)</w:t>
      </w:r>
    </w:p>
    <w:p w14:paraId="1EA29CE6" w14:textId="77777777" w:rsidR="00E1457B" w:rsidRPr="00F85799" w:rsidRDefault="00E1457B" w:rsidP="00881872">
      <w:pPr>
        <w:pStyle w:val="ListBullet"/>
        <w:numPr>
          <w:ilvl w:val="0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Any class that contains a method marked abstract </w:t>
      </w:r>
    </w:p>
    <w:p w14:paraId="0DAC32CC" w14:textId="77777777" w:rsidR="00E1457B" w:rsidRPr="00F85799" w:rsidRDefault="00E1457B" w:rsidP="00E1457B">
      <w:pPr>
        <w:pStyle w:val="ListBullet"/>
        <w:numPr>
          <w:ilvl w:val="1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must be marked as abstract </w:t>
      </w:r>
    </w:p>
    <w:p w14:paraId="72ACD6AF" w14:textId="59C6679E" w:rsidR="00E1457B" w:rsidRPr="00F85799" w:rsidRDefault="00E1457B" w:rsidP="00E1457B">
      <w:pPr>
        <w:pStyle w:val="ListBullet"/>
        <w:numPr>
          <w:ilvl w:val="1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must be inherited from other classes</w:t>
      </w:r>
    </w:p>
    <w:p w14:paraId="5B8E35C2" w14:textId="462DEC41" w:rsidR="00E1457B" w:rsidRPr="00F85799" w:rsidRDefault="00E1457B" w:rsidP="00881872">
      <w:pPr>
        <w:pStyle w:val="ListBullet"/>
        <w:numPr>
          <w:ilvl w:val="0"/>
          <w:numId w:val="28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Constructors are not inherited</w:t>
      </w:r>
    </w:p>
    <w:p w14:paraId="2E0FCC7F" w14:textId="77777777" w:rsidR="00B27899" w:rsidRPr="00F85799" w:rsidRDefault="00B27899" w:rsidP="00B27899">
      <w:pPr>
        <w:pStyle w:val="ListBullet"/>
        <w:numPr>
          <w:ilvl w:val="0"/>
          <w:numId w:val="0"/>
        </w:numPr>
        <w:ind w:left="432" w:hanging="4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37A66336" w14:textId="0850DF6C" w:rsidR="00B27899" w:rsidRPr="00790354" w:rsidRDefault="00B27899" w:rsidP="00B27899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>More about Data Types</w:t>
      </w:r>
    </w:p>
    <w:p w14:paraId="2EE4289D" w14:textId="77777777" w:rsidR="006A7290" w:rsidRPr="008A1FFF" w:rsidRDefault="00B27899" w:rsidP="006A7290">
      <w:pPr>
        <w:pStyle w:val="ListBullet"/>
        <w:numPr>
          <w:ilvl w:val="0"/>
          <w:numId w:val="29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String class</w:t>
      </w:r>
    </w:p>
    <w:p w14:paraId="080FA9DB" w14:textId="259C4EB9" w:rsidR="006A7290" w:rsidRPr="00F85799" w:rsidRDefault="006A7290" w:rsidP="006A7290">
      <w:pPr>
        <w:pStyle w:val="ListBullet"/>
        <w:numPr>
          <w:ilvl w:val="0"/>
          <w:numId w:val="0"/>
        </w:numPr>
        <w:ind w:left="108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-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The String class stores a sequence of Unicode characters(stored using UTF-16 encoding)</w:t>
      </w:r>
    </w:p>
    <w:p w14:paraId="798F3D71" w14:textId="0785D34A" w:rsidR="006A7290" w:rsidRPr="00F85799" w:rsidRDefault="006A7290" w:rsidP="006A7290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Literals are enclosed in double quotes(“ ”)</w:t>
      </w:r>
    </w:p>
    <w:p w14:paraId="21F322AC" w14:textId="2775BD95" w:rsidR="006A7290" w:rsidRPr="00F85799" w:rsidRDefault="006A7290" w:rsidP="006A7290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Values can be concatenated using + and +=</w:t>
      </w:r>
    </w:p>
    <w:p w14:paraId="3F802D9D" w14:textId="77777777" w:rsidR="006A7290" w:rsidRPr="00F85799" w:rsidRDefault="006A7290" w:rsidP="006A7290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String objects are immutable</w:t>
      </w:r>
    </w:p>
    <w:p w14:paraId="596514C1" w14:textId="4751296A" w:rsidR="00B27899" w:rsidRPr="00F85799" w:rsidRDefault="00B27899" w:rsidP="006A7290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Select String Class Methods</w:t>
      </w:r>
    </w:p>
    <w:p w14:paraId="2C2C44A5" w14:textId="029D180C" w:rsidR="00B27899" w:rsidRPr="00F85799" w:rsidRDefault="00B27899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length</w:t>
      </w:r>
      <w:r w:rsidR="006A7290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: get length of String operated on Length</w:t>
      </w:r>
    </w:p>
    <w:p w14:paraId="2367E30A" w14:textId="07915074" w:rsidR="00B27899" w:rsidRPr="00F85799" w:rsidRDefault="00B27899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valueOf</w:t>
      </w:r>
      <w:r w:rsidR="006A7290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: operated on String for non-String</w:t>
      </w:r>
    </w:p>
    <w:p w14:paraId="4CBF9009" w14:textId="28DFEDBA" w:rsidR="00A71A33" w:rsidRPr="00F85799" w:rsidRDefault="00A71A33" w:rsidP="00A71A33">
      <w:pPr>
        <w:pStyle w:val="ListBullet"/>
        <w:numPr>
          <w:ilvl w:val="0"/>
          <w:numId w:val="0"/>
        </w:numPr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(ex)</w:t>
      </w:r>
    </w:p>
    <w:p w14:paraId="6C05782B" w14:textId="5259C8AF" w:rsidR="00A71A33" w:rsidRPr="00F85799" w:rsidRDefault="00A71A33" w:rsidP="00A71A33">
      <w:pPr>
        <w:pStyle w:val="ListBullet"/>
        <w:numPr>
          <w:ilvl w:val="0"/>
          <w:numId w:val="0"/>
        </w:numPr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int iVal = 100;</w:t>
      </w:r>
    </w:p>
    <w:p w14:paraId="3F44ED8B" w14:textId="7364687A" w:rsidR="00A71A33" w:rsidRPr="00F85799" w:rsidRDefault="00A71A33" w:rsidP="00A71A33">
      <w:pPr>
        <w:pStyle w:val="ListBullet"/>
        <w:numPr>
          <w:ilvl w:val="0"/>
          <w:numId w:val="0"/>
        </w:numPr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String sVal = String.valueOf(iVal);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“100”</w:t>
      </w:r>
    </w:p>
    <w:p w14:paraId="49592F0A" w14:textId="25B4D6C5" w:rsidR="00B27899" w:rsidRPr="00F85799" w:rsidRDefault="006A7290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concat, replace, toLowerCase, toUpperCase, trim, split </w:t>
      </w:r>
    </w:p>
    <w:p w14:paraId="25A01624" w14:textId="462B4C23" w:rsidR="006A7290" w:rsidRPr="00F85799" w:rsidRDefault="006A7290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fomat</w:t>
      </w:r>
    </w:p>
    <w:p w14:paraId="097E1D00" w14:textId="7485986B" w:rsidR="006A7290" w:rsidRPr="00F85799" w:rsidRDefault="006A7290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charAt, substring</w:t>
      </w:r>
    </w:p>
    <w:p w14:paraId="0614AAF8" w14:textId="01F4D638" w:rsidR="006A7290" w:rsidRPr="00F85799" w:rsidRDefault="006A7290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contains, endsWith, startsWith, indexOf, lastIndxOf</w:t>
      </w:r>
    </w:p>
    <w:p w14:paraId="28CAC2CA" w14:textId="6B005D7E" w:rsidR="006A7290" w:rsidRPr="00F85799" w:rsidRDefault="006A7290" w:rsidP="00B27899">
      <w:pPr>
        <w:pStyle w:val="ListBullet"/>
        <w:numPr>
          <w:ilvl w:val="2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compareTo, compareToIgnoreCase, isEmpty, equals, equalsIgnoreCase </w:t>
      </w:r>
    </w:p>
    <w:p w14:paraId="0FAEB3A2" w14:textId="31BE1D65" w:rsidR="006A7290" w:rsidRPr="008A1FFF" w:rsidRDefault="006A7290" w:rsidP="006A7290">
      <w:pPr>
        <w:pStyle w:val="ListBullet"/>
        <w:numPr>
          <w:ilvl w:val="0"/>
          <w:numId w:val="29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Equality</w:t>
      </w:r>
    </w:p>
    <w:p w14:paraId="5FBB5BD0" w14:textId="160A516A" w:rsidR="006A7290" w:rsidRPr="00F85799" w:rsidRDefault="006A7290" w:rsidP="006A7290">
      <w:pPr>
        <w:pStyle w:val="ListBullet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==: compares values based on whether they both point to the exact same instance</w:t>
      </w:r>
    </w:p>
    <w:p w14:paraId="657A7592" w14:textId="7641D934" w:rsidR="006A7290" w:rsidRPr="00F85799" w:rsidRDefault="006A7290" w:rsidP="006A7290">
      <w:pPr>
        <w:pStyle w:val="ListBullet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equals method: compare character by character of each string in the String objects</w:t>
      </w:r>
    </w:p>
    <w:p w14:paraId="2194F7D9" w14:textId="3F533593" w:rsidR="006A7290" w:rsidRPr="00F85799" w:rsidRDefault="00D8606D" w:rsidP="00D8606D">
      <w:pPr>
        <w:pStyle w:val="ListBullet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intern method: returns back a canonicalized value = when you all the intern method on a string value, it will always return back the same exact string object for a given string value</w:t>
      </w:r>
    </w:p>
    <w:p w14:paraId="6502CD5F" w14:textId="76BC00E9" w:rsidR="00432FC5" w:rsidRPr="008A1FFF" w:rsidRDefault="00432FC5" w:rsidP="00432FC5">
      <w:pPr>
        <w:pStyle w:val="ListBullet"/>
        <w:numPr>
          <w:ilvl w:val="0"/>
          <w:numId w:val="29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Converting Non-string types to String types</w:t>
      </w:r>
    </w:p>
    <w:p w14:paraId="53F846AB" w14:textId="414F384D" w:rsidR="00432FC5" w:rsidRPr="00F85799" w:rsidRDefault="00432FC5" w:rsidP="00432FC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>String.valueOf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provides overrides to handle most types</w:t>
      </w:r>
    </w:p>
    <w:p w14:paraId="771A26CB" w14:textId="43AD312B" w:rsidR="00432FC5" w:rsidRPr="00F85799" w:rsidRDefault="00432FC5" w:rsidP="00432FC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Conversions often happen implicitly</w:t>
      </w:r>
    </w:p>
    <w:p w14:paraId="4EFFBAC7" w14:textId="0279BE3C" w:rsidR="00432FC5" w:rsidRPr="00F85799" w:rsidRDefault="00432FC5" w:rsidP="00432FC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Class conversions controlled by the class </w:t>
      </w:r>
      <w:r w:rsidRPr="008A1FFF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>toString</w:t>
      </w:r>
      <w:r w:rsidR="008A1FFF" w:rsidRPr="008A1FFF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>()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method</w:t>
      </w:r>
    </w:p>
    <w:p w14:paraId="1601106A" w14:textId="01A82017" w:rsidR="00D11105" w:rsidRPr="008A1FFF" w:rsidRDefault="00D11105" w:rsidP="00D11105">
      <w:pPr>
        <w:pStyle w:val="ListBullet"/>
        <w:numPr>
          <w:ilvl w:val="0"/>
          <w:numId w:val="29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StringBuilder</w:t>
      </w:r>
    </w:p>
    <w:p w14:paraId="67429DAF" w14:textId="16C49C78" w:rsidR="00D11105" w:rsidRPr="00F85799" w:rsidRDefault="00D11105" w:rsidP="00D11105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StringBuilder provides mutable string buffer</w:t>
      </w:r>
    </w:p>
    <w:p w14:paraId="39A1FF1C" w14:textId="3C2541BE" w:rsidR="00D11105" w:rsidRPr="008A1FFF" w:rsidRDefault="00475B31" w:rsidP="00475B31">
      <w:pPr>
        <w:pStyle w:val="ListBullet"/>
        <w:numPr>
          <w:ilvl w:val="0"/>
          <w:numId w:val="29"/>
        </w:numPr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Primitive Wrapper Class</w:t>
      </w:r>
    </w:p>
    <w:p w14:paraId="5B7F4274" w14:textId="51D98B93" w:rsidR="00475B31" w:rsidRPr="00F85799" w:rsidRDefault="00475B31" w:rsidP="00475B31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can be treated as object </w:t>
      </w:r>
    </w:p>
    <w:p w14:paraId="2852EBB4" w14:textId="21CC5694" w:rsidR="00475B31" w:rsidRPr="00F85799" w:rsidRDefault="00475B31" w:rsidP="00475B31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fields and methods that are particular to that time</w:t>
      </w:r>
    </w:p>
    <w:p w14:paraId="621B6260" w14:textId="701FE2BE" w:rsidR="00475B31" w:rsidRPr="00F85799" w:rsidRDefault="00475B31" w:rsidP="00475B31">
      <w:pPr>
        <w:pStyle w:val="ListBullet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Instances are immutable</w:t>
      </w:r>
    </w:p>
    <w:p w14:paraId="4FFD5EE2" w14:textId="21AAD5BA" w:rsidR="003161B5" w:rsidRPr="00F85799" w:rsidRDefault="00E67D64" w:rsidP="00E67D64">
      <w:pPr>
        <w:pStyle w:val="ListBullet"/>
        <w:numPr>
          <w:ilvl w:val="0"/>
          <w:numId w:val="0"/>
        </w:numPr>
        <w:jc w:val="center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7FD356BF" wp14:editId="5FF61311">
            <wp:extent cx="4553462" cy="1853614"/>
            <wp:effectExtent l="0" t="0" r="0" b="635"/>
            <wp:docPr id="1" name="Picture 1" descr="../Screen%20Shot%202017-09-30%20at%204.02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9-30%20at%204.02.0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12" cy="18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07FA" w14:textId="37434762" w:rsidR="00E1457B" w:rsidRPr="008A1FFF" w:rsidRDefault="002D50BC" w:rsidP="002D50BC">
      <w:pPr>
        <w:pStyle w:val="ListParagraph"/>
        <w:numPr>
          <w:ilvl w:val="0"/>
          <w:numId w:val="29"/>
        </w:numPr>
        <w:tabs>
          <w:tab w:val="left" w:pos="1120"/>
        </w:tabs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Wrapper class &amp; Primitive Conversation</w:t>
      </w:r>
    </w:p>
    <w:p w14:paraId="2940D54A" w14:textId="2FBAC145" w:rsidR="002D50BC" w:rsidRPr="00F85799" w:rsidRDefault="002D50BC" w:rsidP="002D50BC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Common conversions handled automatically</w:t>
      </w:r>
    </w:p>
    <w:p w14:paraId="4BB9BDFF" w14:textId="3B00444B" w:rsidR="002D50BC" w:rsidRPr="00F85799" w:rsidRDefault="002D50BC" w:rsidP="002D50BC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Wrapper classes provide methods for explicit conversations</w:t>
      </w:r>
    </w:p>
    <w:p w14:paraId="2A95418B" w14:textId="0441080D" w:rsidR="002D50BC" w:rsidRPr="00F85799" w:rsidRDefault="002D50BC" w:rsidP="002D50BC">
      <w:pPr>
        <w:pStyle w:val="ListParagraph"/>
        <w:numPr>
          <w:ilvl w:val="2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Primitive to wrapper(boxing)</w:t>
      </w:r>
    </w:p>
    <w:p w14:paraId="261FB520" w14:textId="37E651AA" w:rsidR="002D50BC" w:rsidRPr="00F85799" w:rsidRDefault="002D50BC" w:rsidP="002D50BC">
      <w:pPr>
        <w:tabs>
          <w:tab w:val="left" w:pos="1120"/>
        </w:tabs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: valueOf</w:t>
      </w:r>
    </w:p>
    <w:p w14:paraId="4DDE9970" w14:textId="4243264B" w:rsidR="002D50BC" w:rsidRPr="00F85799" w:rsidRDefault="002D50BC" w:rsidP="002D50BC">
      <w:pPr>
        <w:pStyle w:val="ListParagraph"/>
        <w:numPr>
          <w:ilvl w:val="0"/>
          <w:numId w:val="31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Wrapper to primitive(unboxing)</w:t>
      </w:r>
    </w:p>
    <w:p w14:paraId="43F95907" w14:textId="592A2E68" w:rsidR="002D50BC" w:rsidRPr="00F85799" w:rsidRDefault="002D50BC" w:rsidP="002D50BC">
      <w:pPr>
        <w:pStyle w:val="ListParagraph"/>
        <w:tabs>
          <w:tab w:val="left" w:pos="1120"/>
        </w:tabs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xxxValue</w:t>
      </w:r>
    </w:p>
    <w:p w14:paraId="2520F546" w14:textId="01D3C73D" w:rsidR="002D50BC" w:rsidRPr="00F85799" w:rsidRDefault="002D50BC" w:rsidP="002D50BC">
      <w:pPr>
        <w:pStyle w:val="ListParagraph"/>
        <w:numPr>
          <w:ilvl w:val="0"/>
          <w:numId w:val="31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String to primitive</w:t>
      </w:r>
    </w:p>
    <w:p w14:paraId="645090E7" w14:textId="6F67B8F6" w:rsidR="002D50BC" w:rsidRPr="00F85799" w:rsidRDefault="002D50BC" w:rsidP="002D50BC">
      <w:pPr>
        <w:pStyle w:val="ListParagraph"/>
        <w:tabs>
          <w:tab w:val="left" w:pos="1120"/>
        </w:tabs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parseXxx</w:t>
      </w:r>
    </w:p>
    <w:p w14:paraId="348F100E" w14:textId="628EF73A" w:rsidR="002D50BC" w:rsidRPr="00F85799" w:rsidRDefault="002D50BC" w:rsidP="002D50BC">
      <w:pPr>
        <w:pStyle w:val="ListParagraph"/>
        <w:numPr>
          <w:ilvl w:val="0"/>
          <w:numId w:val="31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String to wrapper</w:t>
      </w:r>
    </w:p>
    <w:p w14:paraId="609F83C5" w14:textId="609D5953" w:rsidR="002D50BC" w:rsidRPr="00F85799" w:rsidRDefault="002D50BC" w:rsidP="002D50BC">
      <w:pPr>
        <w:pStyle w:val="ListParagraph"/>
        <w:tabs>
          <w:tab w:val="left" w:pos="1120"/>
        </w:tabs>
        <w:ind w:left="2232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valueOf</w:t>
      </w:r>
    </w:p>
    <w:p w14:paraId="0F78BDDD" w14:textId="3191DA92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(ex) </w:t>
      </w:r>
    </w:p>
    <w:p w14:paraId="50DDB0FE" w14:textId="63DBE2CD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//automatically handled</w:t>
      </w:r>
    </w:p>
    <w:p w14:paraId="437AD98C" w14:textId="1022EEBF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Integer d = 100;</w:t>
      </w:r>
    </w:p>
    <w:p w14:paraId="7546525E" w14:textId="630C7A57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 b  = a;</w:t>
      </w:r>
    </w:p>
    <w:p w14:paraId="7AC3DF6B" w14:textId="70BE555C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Integer c = b;</w:t>
      </w:r>
    </w:p>
    <w:p w14:paraId="0598CD36" w14:textId="2F1E7F00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Primitive to wrapper and wrapper to primitive</w:t>
      </w:r>
    </w:p>
    <w:p w14:paraId="2694A22E" w14:textId="1C848937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Integer d = Integer.valueOf(100);</w:t>
      </w:r>
    </w:p>
    <w:p w14:paraId="19E25FDE" w14:textId="3033E4A4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int e = d.intValue();</w:t>
      </w:r>
    </w:p>
    <w:p w14:paraId="4A656DD8" w14:textId="77777777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51D73401" w14:textId="37E750D0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String to primitive type and String to wrapper</w:t>
      </w:r>
    </w:p>
    <w:p w14:paraId="54CC2D01" w14:textId="609F2C6C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String s = “100.24”;</w:t>
      </w:r>
    </w:p>
    <w:p w14:paraId="771E4DE4" w14:textId="729FBBB2" w:rsidR="002D50BC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double s1 = Double.pareseDouble(s);</w:t>
      </w:r>
    </w:p>
    <w:p w14:paraId="3ED539E6" w14:textId="151B0F9D" w:rsidR="008961E1" w:rsidRPr="00F85799" w:rsidRDefault="002D50BC" w:rsidP="002D50BC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Double = Double.valueOf(s);</w:t>
      </w:r>
    </w:p>
    <w:p w14:paraId="4A32B275" w14:textId="296C282E" w:rsidR="008961E1" w:rsidRPr="008A1FFF" w:rsidRDefault="008961E1" w:rsidP="008961E1">
      <w:pPr>
        <w:pStyle w:val="ListParagraph"/>
        <w:numPr>
          <w:ilvl w:val="0"/>
          <w:numId w:val="29"/>
        </w:numPr>
        <w:tabs>
          <w:tab w:val="left" w:pos="1120"/>
        </w:tabs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Wrapper class equality</w:t>
      </w:r>
    </w:p>
    <w:p w14:paraId="1383A824" w14:textId="64E4A51A" w:rsidR="008A1FFF" w:rsidRDefault="008961E1" w:rsidP="008A1FFF">
      <w:pPr>
        <w:pStyle w:val="ListParagraph"/>
        <w:numPr>
          <w:ilvl w:val="1"/>
          <w:numId w:val="29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 equals method</w:t>
      </w:r>
      <w:r w:rsidR="002636FF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would be safe way</w:t>
      </w:r>
    </w:p>
    <w:p w14:paraId="329EC424" w14:textId="103406CC" w:rsidR="008A1FFF" w:rsidRPr="008A1FFF" w:rsidRDefault="008A1FFF" w:rsidP="008A1FFF">
      <w:pPr>
        <w:pStyle w:val="ListParagraph"/>
        <w:numPr>
          <w:ilvl w:val="1"/>
          <w:numId w:val="29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>
        <w:rPr>
          <w:rFonts w:asciiTheme="majorHAnsi" w:hAnsiTheme="majorHAnsi"/>
          <w:color w:val="000000" w:themeColor="text1"/>
          <w:sz w:val="22"/>
          <w:szCs w:val="22"/>
          <w:lang w:eastAsia="ko-KR"/>
        </w:rPr>
        <w:t>(object1</w:t>
      </w:r>
      <w:r w:rsidRPr="008A1FFF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>).equals</w:t>
      </w:r>
      <w:r>
        <w:rPr>
          <w:rFonts w:asciiTheme="majorHAnsi" w:hAnsiTheme="majorHAnsi"/>
          <w:color w:val="000000" w:themeColor="text1"/>
          <w:sz w:val="22"/>
          <w:szCs w:val="22"/>
          <w:lang w:eastAsia="ko-KR"/>
        </w:rPr>
        <w:t>(object2)</w:t>
      </w:r>
    </w:p>
    <w:p w14:paraId="2962B560" w14:textId="33FDC4D4" w:rsidR="002636FF" w:rsidRPr="00F85799" w:rsidRDefault="002636FF" w:rsidP="002636FF">
      <w:pPr>
        <w:pStyle w:val="Heading1"/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F85799">
        <w:rPr>
          <w:color w:val="000000" w:themeColor="text1"/>
          <w:sz w:val="22"/>
          <w:szCs w:val="22"/>
        </w:rPr>
        <w:lastRenderedPageBreak/>
        <w:t>Exception handling</w:t>
      </w:r>
    </w:p>
    <w:p w14:paraId="582BF4FF" w14:textId="5C17BE9B" w:rsidR="002636FF" w:rsidRPr="00F85799" w:rsidRDefault="002636FF" w:rsidP="002636FF">
      <w:pPr>
        <w:pStyle w:val="ListParagraph"/>
        <w:tabs>
          <w:tab w:val="left" w:pos="1120"/>
        </w:tabs>
        <w:ind w:left="36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3405BC7F" wp14:editId="5549C68E">
            <wp:extent cx="3342603" cy="3553270"/>
            <wp:effectExtent l="0" t="0" r="10795" b="3175"/>
            <wp:docPr id="2" name="Picture 2" descr="../Screen%20Shot%202017-10-01%20at%206.17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01%20at%206.17.0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61" cy="35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799">
        <w:rPr>
          <w:rFonts w:asciiTheme="majorHAnsi" w:hAnsiTheme="majorHAnsi"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15F82910" wp14:editId="4A2B4407">
            <wp:extent cx="6683589" cy="3062769"/>
            <wp:effectExtent l="0" t="0" r="0" b="10795"/>
            <wp:docPr id="3" name="Picture 3" descr="../Screen%20Shot%202017-10-01%20at%206.16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0-01%20at%206.16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09" cy="306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6BA2" w14:textId="461D422A" w:rsidR="002636FF" w:rsidRPr="00F85799" w:rsidRDefault="002636FF" w:rsidP="002636FF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Checked exception should be handled using try-catch phrase</w:t>
      </w:r>
    </w:p>
    <w:p w14:paraId="0FC59F7F" w14:textId="292AE29C" w:rsidR="00452CC0" w:rsidRPr="00790354" w:rsidRDefault="00452CC0" w:rsidP="00452CC0">
      <w:pPr>
        <w:pStyle w:val="Heading1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0354">
        <w:rPr>
          <w:color w:val="000000" w:themeColor="text1"/>
          <w:sz w:val="28"/>
          <w:szCs w:val="28"/>
        </w:rPr>
        <w:t xml:space="preserve">Creating </w:t>
      </w:r>
      <w:r w:rsidR="002636FF" w:rsidRPr="00790354">
        <w:rPr>
          <w:color w:val="000000" w:themeColor="text1"/>
          <w:sz w:val="28"/>
          <w:szCs w:val="28"/>
        </w:rPr>
        <w:t>an Abstract Relationship</w:t>
      </w:r>
      <w:r w:rsidRPr="00790354">
        <w:rPr>
          <w:color w:val="000000" w:themeColor="text1"/>
          <w:sz w:val="28"/>
          <w:szCs w:val="28"/>
        </w:rPr>
        <w:t xml:space="preserve"> with </w:t>
      </w:r>
      <w:r w:rsidR="002636FF" w:rsidRPr="00790354">
        <w:rPr>
          <w:color w:val="000000" w:themeColor="text1"/>
          <w:sz w:val="28"/>
          <w:szCs w:val="28"/>
        </w:rPr>
        <w:t>I</w:t>
      </w:r>
      <w:r w:rsidRPr="00790354">
        <w:rPr>
          <w:color w:val="000000" w:themeColor="text1"/>
          <w:sz w:val="28"/>
          <w:szCs w:val="28"/>
        </w:rPr>
        <w:t>nterfaces</w:t>
      </w:r>
    </w:p>
    <w:p w14:paraId="3453D957" w14:textId="645BE8AD" w:rsidR="00452CC0" w:rsidRPr="008A1FFF" w:rsidRDefault="00452CC0" w:rsidP="008A1FFF">
      <w:pPr>
        <w:pStyle w:val="ListParagraph"/>
        <w:numPr>
          <w:ilvl w:val="0"/>
          <w:numId w:val="29"/>
        </w:numPr>
        <w:tabs>
          <w:tab w:val="left" w:pos="1120"/>
        </w:tabs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b/>
          <w:color w:val="000000" w:themeColor="text1"/>
          <w:sz w:val="22"/>
          <w:szCs w:val="22"/>
          <w:lang w:eastAsia="ko-KR"/>
        </w:rPr>
        <w:t>What is an Interface?</w:t>
      </w:r>
    </w:p>
    <w:p w14:paraId="2FAB9410" w14:textId="5567BAA7" w:rsidR="00452CC0" w:rsidRPr="00F85799" w:rsidRDefault="00452CC0" w:rsidP="00452CC0">
      <w:pPr>
        <w:pStyle w:val="ListParagraph"/>
        <w:tabs>
          <w:tab w:val="left" w:pos="1120"/>
        </w:tabs>
        <w:ind w:left="144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: An Interface </w:t>
      </w:r>
      <w:r w:rsidR="00517979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defines a contract</w:t>
      </w:r>
    </w:p>
    <w:p w14:paraId="61C81F5A" w14:textId="24F8C6E7" w:rsidR="00517979" w:rsidRPr="008A1FFF" w:rsidRDefault="00517979" w:rsidP="008A1FFF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>Provides no implementation</w:t>
      </w:r>
    </w:p>
    <w:p w14:paraId="0050121E" w14:textId="48029FA5" w:rsidR="00517979" w:rsidRPr="00F85799" w:rsidRDefault="00517979" w:rsidP="00452CC0">
      <w:pPr>
        <w:pStyle w:val="ListParagraph"/>
        <w:tabs>
          <w:tab w:val="left" w:pos="1120"/>
        </w:tabs>
        <w:ind w:left="144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Classes implement interfaces</w:t>
      </w:r>
    </w:p>
    <w:p w14:paraId="3B5E47E7" w14:textId="68A9DDB7" w:rsidR="00517979" w:rsidRPr="008A1FFF" w:rsidRDefault="00517979" w:rsidP="008A1FFF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8A1FFF">
        <w:rPr>
          <w:rFonts w:asciiTheme="majorHAnsi" w:hAnsiTheme="majorHAnsi"/>
          <w:color w:val="000000" w:themeColor="text1"/>
          <w:sz w:val="22"/>
          <w:szCs w:val="22"/>
          <w:lang w:eastAsia="ko-KR"/>
        </w:rPr>
        <w:t>Expresses that the class conforms to the contract</w:t>
      </w:r>
    </w:p>
    <w:p w14:paraId="1AD3BCE7" w14:textId="1C7B925F" w:rsidR="00517979" w:rsidRPr="00F85799" w:rsidRDefault="00517979" w:rsidP="00452CC0">
      <w:pPr>
        <w:pStyle w:val="ListParagraph"/>
        <w:tabs>
          <w:tab w:val="left" w:pos="1120"/>
        </w:tabs>
        <w:ind w:left="1440"/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: Interfaces don’t limit other aspects of the class’s implementation</w:t>
      </w:r>
    </w:p>
    <w:p w14:paraId="6D443F9A" w14:textId="4AF7B895" w:rsidR="002636FF" w:rsidRPr="008A1FFF" w:rsidRDefault="008A1FFF" w:rsidP="008A1FFF">
      <w:pPr>
        <w:pStyle w:val="ListParagraph"/>
        <w:numPr>
          <w:ilvl w:val="0"/>
          <w:numId w:val="3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>
        <w:rPr>
          <w:rFonts w:asciiTheme="majorHAnsi" w:hAnsiTheme="majorHAnsi"/>
          <w:color w:val="000000" w:themeColor="text1"/>
          <w:sz w:val="22"/>
          <w:szCs w:val="22"/>
          <w:lang w:eastAsia="ko-KR"/>
        </w:rPr>
        <w:t>I</w:t>
      </w:r>
      <w:r w:rsidR="002636FF" w:rsidRPr="008A1FFF">
        <w:rPr>
          <w:rFonts w:asciiTheme="majorHAnsi" w:hAnsiTheme="majorHAnsi"/>
          <w:color w:val="000000" w:themeColor="text1"/>
          <w:sz w:val="22"/>
          <w:szCs w:val="22"/>
          <w:lang w:eastAsia="ko-KR"/>
        </w:rPr>
        <w:t>mplementing interface</w:t>
      </w:r>
    </w:p>
    <w:p w14:paraId="277F8808" w14:textId="7C16C3BD" w:rsidR="00517979" w:rsidRPr="00F85799" w:rsidRDefault="00517979" w:rsidP="00517979">
      <w:pPr>
        <w:pStyle w:val="ListParagraph"/>
        <w:tabs>
          <w:tab w:val="left" w:pos="1120"/>
        </w:tabs>
        <w:ind w:left="1440"/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>(ex) java.lang.Comparable</w:t>
      </w:r>
      <w:r w:rsidRPr="00F85799">
        <w:rPr>
          <w:rFonts w:asciiTheme="majorHAnsi" w:hAnsiTheme="majorHAnsi"/>
          <w:color w:val="000000" w:themeColor="text1"/>
          <w:sz w:val="22"/>
          <w:szCs w:val="22"/>
          <w:u w:val="single"/>
          <w:lang w:eastAsia="ko-KR"/>
        </w:rPr>
        <w:tab/>
        <w:t>( comparable interface)</w:t>
      </w:r>
    </w:p>
    <w:p w14:paraId="7FD72797" w14:textId="792DC11C" w:rsidR="00517979" w:rsidRPr="00F85799" w:rsidRDefault="00517979" w:rsidP="00517979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Used for determining relative order</w:t>
      </w:r>
      <w:r w:rsidR="00533155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</w:t>
      </w:r>
      <w:r w:rsidR="000274D6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sort)</w:t>
      </w:r>
    </w:p>
    <w:p w14:paraId="144477A1" w14:textId="77777777" w:rsidR="002636FF" w:rsidRPr="00F85799" w:rsidRDefault="00517979" w:rsidP="002636FF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One method: compareTo</w:t>
      </w:r>
    </w:p>
    <w:p w14:paraId="7805C95E" w14:textId="77777777" w:rsidR="002636FF" w:rsidRPr="00F85799" w:rsidRDefault="002636FF" w:rsidP="002636FF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Receives item to compareTo</w:t>
      </w:r>
    </w:p>
    <w:p w14:paraId="61590659" w14:textId="110B1728" w:rsidR="002636FF" w:rsidRPr="00F85799" w:rsidRDefault="002636FF" w:rsidP="002636FF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Return indicates current instance relative sequence</w:t>
      </w:r>
    </w:p>
    <w:p w14:paraId="718424AE" w14:textId="4AB84796" w:rsidR="002636FF" w:rsidRPr="00F85799" w:rsidRDefault="002636FF" w:rsidP="002636FF">
      <w:pPr>
        <w:pStyle w:val="ListParagraph"/>
        <w:numPr>
          <w:ilvl w:val="4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Negative value: before</w:t>
      </w:r>
    </w:p>
    <w:p w14:paraId="75802E87" w14:textId="647F1D30" w:rsidR="002636FF" w:rsidRPr="00F85799" w:rsidRDefault="002636FF" w:rsidP="002636FF">
      <w:pPr>
        <w:pStyle w:val="ListParagraph"/>
        <w:numPr>
          <w:ilvl w:val="4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Positive value: after</w:t>
      </w:r>
    </w:p>
    <w:p w14:paraId="1A9F1897" w14:textId="51FE0E03" w:rsidR="002636FF" w:rsidRPr="00F85799" w:rsidRDefault="002636FF" w:rsidP="002636FF">
      <w:pPr>
        <w:pStyle w:val="ListParagraph"/>
        <w:numPr>
          <w:ilvl w:val="4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Zero value: equal</w:t>
      </w:r>
    </w:p>
    <w:p w14:paraId="7B8FAD73" w14:textId="4D2C9CED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(ex) public class Passenger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implements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Comparable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{</w:t>
      </w:r>
    </w:p>
    <w:p w14:paraId="6A8C0E28" w14:textId="77777777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….</w:t>
      </w:r>
    </w:p>
    <w:p w14:paraId="7DE1B422" w14:textId="3D647571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public int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compareTo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(Object o){</w:t>
      </w:r>
    </w:p>
    <w:p w14:paraId="58D0B245" w14:textId="5F4B112B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Passenger p =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cyan"/>
          <w:lang w:eastAsia="ko-KR"/>
        </w:rPr>
        <w:t>(Passenger)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o;</w:t>
      </w:r>
    </w:p>
    <w:p w14:paraId="5DDE76F6" w14:textId="181BA8AF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If(memberLevel &gt; p.memberLevel)</w:t>
      </w:r>
    </w:p>
    <w:p w14:paraId="57246111" w14:textId="77777777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-1;</w:t>
      </w:r>
    </w:p>
    <w:p w14:paraId="113D9423" w14:textId="5F9A7AC0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continue</w:t>
      </w:r>
    </w:p>
    <w:p w14:paraId="56C86540" w14:textId="30D71A29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5E390974" w14:textId="1B463A1D" w:rsidR="002636FF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086685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</w:p>
    <w:p w14:paraId="1718F69A" w14:textId="77777777" w:rsidR="00576C49" w:rsidRPr="00F85799" w:rsidRDefault="002636FF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F249F3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:</w:t>
      </w:r>
      <w:r w:rsidR="00576C49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Some interfaces require additional type information</w:t>
      </w:r>
    </w:p>
    <w:p w14:paraId="2791EDC2" w14:textId="7E80E6EB" w:rsidR="00F249F3" w:rsidRPr="00F85799" w:rsidRDefault="00F249F3" w:rsidP="00576C49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Implementing a Generic Interface</w:t>
      </w:r>
    </w:p>
    <w:p w14:paraId="6A105481" w14:textId="1A68402F" w:rsidR="00F249F3" w:rsidRPr="00F85799" w:rsidRDefault="00F249F3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D645E6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public interface Comparable&lt;T&gt; {</w:t>
      </w:r>
    </w:p>
    <w:p w14:paraId="5D9B719A" w14:textId="2C730D16" w:rsidR="00F249F3" w:rsidRPr="00F85799" w:rsidRDefault="00F249F3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D645E6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int compareTo(T o);</w:t>
      </w:r>
    </w:p>
    <w:p w14:paraId="4250BDB6" w14:textId="54C9DFCE" w:rsidR="00F249F3" w:rsidRPr="00F85799" w:rsidRDefault="00F249F3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D645E6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}</w:t>
      </w:r>
    </w:p>
    <w:p w14:paraId="5FCB3CF3" w14:textId="424D22F5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(ex)public class Passenger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implements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Comparable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cyan"/>
          <w:lang w:eastAsia="ko-KR"/>
        </w:rPr>
        <w:t>&lt;Passenger&gt;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{</w:t>
      </w:r>
    </w:p>
    <w:p w14:paraId="482FE283" w14:textId="4F9773F8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public int 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compareTo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(</w:t>
      </w:r>
      <w:r w:rsidRPr="00F85799">
        <w:rPr>
          <w:rFonts w:asciiTheme="majorHAnsi" w:hAnsiTheme="majorHAnsi"/>
          <w:color w:val="000000" w:themeColor="text1"/>
          <w:sz w:val="22"/>
          <w:szCs w:val="22"/>
          <w:highlight w:val="cyan"/>
          <w:lang w:eastAsia="ko-KR"/>
        </w:rPr>
        <w:t>Passneger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p){</w:t>
      </w:r>
    </w:p>
    <w:p w14:paraId="70118A90" w14:textId="77777777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If(memberLevel &gt; p.memberLevel)</w:t>
      </w:r>
    </w:p>
    <w:p w14:paraId="6BFDA162" w14:textId="77777777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-1;</w:t>
      </w:r>
    </w:p>
    <w:p w14:paraId="7C251C2B" w14:textId="77777777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continue</w:t>
      </w:r>
    </w:p>
    <w:p w14:paraId="36B6894B" w14:textId="77777777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13BDDCD6" w14:textId="04A41066" w:rsidR="00D645E6" w:rsidRPr="00F85799" w:rsidRDefault="00D645E6" w:rsidP="00D645E6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66B13B3C" w14:textId="587F11F5" w:rsidR="00770810" w:rsidRPr="00F85799" w:rsidRDefault="00770810" w:rsidP="009273F8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: Classes are free to implementing multiple interfaces</w:t>
      </w:r>
      <w:r w:rsidR="009273F8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= </w:t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Implementing Multiple Interfaces</w:t>
      </w:r>
    </w:p>
    <w:p w14:paraId="31A1F8D1" w14:textId="221DF1A3" w:rsidR="00086685" w:rsidRPr="00F85799" w:rsidRDefault="0008668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 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(ex) java.lang.iterable</w:t>
      </w:r>
    </w:p>
    <w:p w14:paraId="012C84CF" w14:textId="58EE22BA" w:rsidR="009273F8" w:rsidRPr="00F85799" w:rsidRDefault="003B6E05" w:rsidP="009273F8">
      <w:pPr>
        <w:pStyle w:val="ListParagraph"/>
        <w:numPr>
          <w:ilvl w:val="0"/>
          <w:numId w:val="6"/>
        </w:num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Methods: iterator, hasNext, next </w:t>
      </w:r>
    </w:p>
    <w:p w14:paraId="48FCB7A4" w14:textId="2E90E870" w:rsidR="00DE5DF1" w:rsidRPr="00F85799" w:rsidRDefault="00DE5DF1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interface Iterable&lt;T&gt;{</w:t>
      </w:r>
    </w:p>
    <w:p w14:paraId="70D9DF91" w14:textId="26FDABD1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Iterator&lt;T&gt; iterator();</w:t>
      </w:r>
    </w:p>
    <w:p w14:paraId="4A283898" w14:textId="04100ABF" w:rsidR="00DE5DF1" w:rsidRPr="00F85799" w:rsidRDefault="00DE5DF1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132B8785" w14:textId="77777777" w:rsidR="003B6E05" w:rsidRPr="00F85799" w:rsidRDefault="003B6E05" w:rsidP="003B6E05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interface Iterable&lt;T&gt;{</w:t>
      </w:r>
    </w:p>
    <w:p w14:paraId="07FAAE85" w14:textId="02C912C8" w:rsidR="003B6E05" w:rsidRPr="00F85799" w:rsidRDefault="003B6E05" w:rsidP="003B6E05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boolean hasNext();</w:t>
      </w:r>
    </w:p>
    <w:p w14:paraId="530934CF" w14:textId="76E237DA" w:rsidR="003B6E05" w:rsidRPr="00F85799" w:rsidRDefault="003B6E05" w:rsidP="003B6E05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T next();</w:t>
      </w:r>
    </w:p>
    <w:p w14:paraId="42B71E33" w14:textId="68368739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5EA20912" w14:textId="77777777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</w:p>
    <w:p w14:paraId="7678E799" w14:textId="44AF7DDC" w:rsidR="00DE5DF1" w:rsidRPr="00F85799" w:rsidRDefault="00DE5DF1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Iterator over Person class to interact with their information</w:t>
      </w:r>
    </w:p>
    <w:p w14:paraId="7D3DE1C6" w14:textId="77777777" w:rsidR="003B6E05" w:rsidRPr="00F85799" w:rsidRDefault="00DE5DF1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(ex) </w:t>
      </w:r>
    </w:p>
    <w:p w14:paraId="5EF6FF5D" w14:textId="347F1BA5" w:rsidR="00DE5DF1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public class Flight 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highlight w:val="yellow"/>
          <w:lang w:eastAsia="ko-KR"/>
        </w:rPr>
        <w:t>implements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Comparable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highlight w:val="cyan"/>
          <w:lang w:eastAsia="ko-KR"/>
        </w:rPr>
        <w:t>&lt;Flight&gt;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, 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highlight w:val="green"/>
          <w:lang w:eastAsia="ko-KR"/>
        </w:rPr>
        <w:t>Iterable</w:t>
      </w:r>
      <w:r w:rsidR="00DE5DF1" w:rsidRPr="00F85799">
        <w:rPr>
          <w:rFonts w:asciiTheme="majorHAnsi" w:hAnsiTheme="majorHAnsi"/>
          <w:color w:val="000000" w:themeColor="text1"/>
          <w:sz w:val="22"/>
          <w:szCs w:val="22"/>
          <w:highlight w:val="cyan"/>
          <w:lang w:eastAsia="ko-KR"/>
        </w:rPr>
        <w:t>&lt;Person&gt;</w:t>
      </w:r>
      <w:r w:rsidR="009273F8"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{</w:t>
      </w:r>
    </w:p>
    <w:p w14:paraId="324CB544" w14:textId="1392C8C2" w:rsidR="009273F8" w:rsidRPr="00F85799" w:rsidRDefault="009273F8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….</w:t>
      </w:r>
    </w:p>
    <w:p w14:paraId="48E0383A" w14:textId="112D88E2" w:rsidR="009273F8" w:rsidRPr="00F85799" w:rsidRDefault="009273F8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Iterator&lt;Person&gt; iterator(){</w:t>
      </w:r>
    </w:p>
    <w:p w14:paraId="7DBB2BBC" w14:textId="528E3038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FlightIterator(crew, roaster);</w:t>
      </w:r>
    </w:p>
    <w:p w14:paraId="4D27F6A2" w14:textId="1AE90C63" w:rsidR="009273F8" w:rsidRPr="00F85799" w:rsidRDefault="009273F8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352976C4" w14:textId="4228CCFC" w:rsidR="009273F8" w:rsidRPr="00F85799" w:rsidRDefault="009273F8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0D0FC9C8" w14:textId="7848B26E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class FlightIterator implement Iterator&lt;Person&gt; {</w:t>
      </w:r>
    </w:p>
    <w:p w14:paraId="554EAA42" w14:textId="559EC08B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private CrewMember[] crew;</w:t>
      </w:r>
    </w:p>
    <w:p w14:paraId="39ADA4F9" w14:textId="24EA7B44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privae Passenger[] roaster;</w:t>
      </w:r>
    </w:p>
    <w:p w14:paraId="464D7767" w14:textId="3BD77BD1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private int index;</w:t>
      </w:r>
    </w:p>
    <w:p w14:paraId="43A4561F" w14:textId="58E1C063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FlightIterator(CrewMember[] crew, Passenger[] roaster) {</w:t>
      </w:r>
    </w:p>
    <w:p w14:paraId="336F3AA9" w14:textId="68C5D299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this.crew = crew;</w:t>
      </w:r>
    </w:p>
    <w:p w14:paraId="4D2A3F28" w14:textId="424A4CA5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this.roaster = roaster;</w:t>
      </w:r>
    </w:p>
    <w:p w14:paraId="630F3143" w14:textId="47FF97CC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376B34F4" w14:textId="6569D570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hasNext() {</w:t>
      </w:r>
    </w:p>
    <w:p w14:paraId="282E19B5" w14:textId="0B9CFD70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index &lt; (crew.length + roaster.length);</w:t>
      </w:r>
    </w:p>
    <w:p w14:paraId="26DB3468" w14:textId="4E03087F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20B36C82" w14:textId="3D8BB94B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public Person next() {</w:t>
      </w:r>
    </w:p>
    <w:p w14:paraId="0572D177" w14:textId="7806351E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// first, work through the crew array and then passenger array</w:t>
      </w:r>
    </w:p>
    <w:p w14:paraId="1DC70F1B" w14:textId="0C72D1B8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Person p = (inext &lt; crew.length) ? crew[index] : roaster[index – crew.length];</w:t>
      </w:r>
    </w:p>
    <w:p w14:paraId="6FF45BCE" w14:textId="36027059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index++;</w:t>
      </w:r>
    </w:p>
    <w:p w14:paraId="3F0298DE" w14:textId="5EBCF11E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return p;</w:t>
      </w:r>
    </w:p>
    <w:p w14:paraId="77A98622" w14:textId="7948D99F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 xml:space="preserve">} </w:t>
      </w:r>
    </w:p>
    <w:p w14:paraId="587E1717" w14:textId="20681DDF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  <w:t>}</w:t>
      </w:r>
    </w:p>
    <w:p w14:paraId="0EEE8461" w14:textId="4D4F7B66" w:rsidR="003B6E05" w:rsidRPr="00F85799" w:rsidRDefault="003B6E05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</w:p>
    <w:p w14:paraId="6F593B93" w14:textId="148F9369" w:rsidR="003B6E05" w:rsidRPr="00F85799" w:rsidRDefault="0021798C" w:rsidP="002636FF">
      <w:pPr>
        <w:tabs>
          <w:tab w:val="left" w:pos="1120"/>
        </w:tabs>
        <w:rPr>
          <w:rFonts w:asciiTheme="majorHAnsi" w:hAnsiTheme="majorHAnsi"/>
          <w:color w:val="000000" w:themeColor="text1"/>
          <w:sz w:val="22"/>
          <w:szCs w:val="22"/>
          <w:lang w:eastAsia="ko-KR"/>
        </w:rPr>
      </w:pP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lastRenderedPageBreak/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ab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sym w:font="Wingdings" w:char="F0E0"/>
      </w:r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 xml:space="preserve"> for each statemen</w:t>
      </w:r>
      <w:bookmarkStart w:id="0" w:name="_GoBack"/>
      <w:bookmarkEnd w:id="0"/>
      <w:r w:rsidRPr="00F85799">
        <w:rPr>
          <w:rFonts w:asciiTheme="majorHAnsi" w:hAnsiTheme="majorHAnsi"/>
          <w:color w:val="000000" w:themeColor="text1"/>
          <w:sz w:val="22"/>
          <w:szCs w:val="22"/>
          <w:lang w:eastAsia="ko-KR"/>
        </w:rPr>
        <w:t>t is useful</w:t>
      </w:r>
    </w:p>
    <w:sectPr w:rsidR="003B6E05" w:rsidRPr="00F85799" w:rsidSect="00BB1379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4E4DD" w14:textId="77777777" w:rsidR="000A5DA6" w:rsidRDefault="000A5DA6">
      <w:r>
        <w:separator/>
      </w:r>
    </w:p>
    <w:p w14:paraId="162C9C19" w14:textId="77777777" w:rsidR="000A5DA6" w:rsidRDefault="000A5DA6"/>
  </w:endnote>
  <w:endnote w:type="continuationSeparator" w:id="0">
    <w:p w14:paraId="1F454E16" w14:textId="77777777" w:rsidR="000A5DA6" w:rsidRDefault="000A5DA6">
      <w:r>
        <w:continuationSeparator/>
      </w:r>
    </w:p>
    <w:p w14:paraId="40D16641" w14:textId="77777777" w:rsidR="000A5DA6" w:rsidRDefault="000A5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EC542" w14:textId="77777777" w:rsidR="00770810" w:rsidRDefault="007708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35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3EB65" w14:textId="77777777" w:rsidR="000A5DA6" w:rsidRDefault="000A5DA6">
      <w:r>
        <w:separator/>
      </w:r>
    </w:p>
    <w:p w14:paraId="06DA8904" w14:textId="77777777" w:rsidR="000A5DA6" w:rsidRDefault="000A5DA6"/>
  </w:footnote>
  <w:footnote w:type="continuationSeparator" w:id="0">
    <w:p w14:paraId="584CA607" w14:textId="77777777" w:rsidR="000A5DA6" w:rsidRDefault="000A5DA6">
      <w:r>
        <w:continuationSeparator/>
      </w:r>
    </w:p>
    <w:p w14:paraId="0F8A441F" w14:textId="77777777" w:rsidR="000A5DA6" w:rsidRDefault="000A5DA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0705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25399"/>
    <w:multiLevelType w:val="hybridMultilevel"/>
    <w:tmpl w:val="DCB6C23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A5A5652"/>
    <w:multiLevelType w:val="hybridMultilevel"/>
    <w:tmpl w:val="FB3272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2B6FB1"/>
    <w:multiLevelType w:val="hybridMultilevel"/>
    <w:tmpl w:val="4A2AA0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819E2"/>
    <w:multiLevelType w:val="hybridMultilevel"/>
    <w:tmpl w:val="E84A0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2C7859"/>
    <w:multiLevelType w:val="hybridMultilevel"/>
    <w:tmpl w:val="DBD881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F1C18"/>
    <w:multiLevelType w:val="hybridMultilevel"/>
    <w:tmpl w:val="F1865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CD1479"/>
    <w:multiLevelType w:val="hybridMultilevel"/>
    <w:tmpl w:val="2B06147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6EB496E"/>
    <w:multiLevelType w:val="hybridMultilevel"/>
    <w:tmpl w:val="AC640E0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2A123691"/>
    <w:multiLevelType w:val="hybridMultilevel"/>
    <w:tmpl w:val="B80C47EE"/>
    <w:lvl w:ilvl="0" w:tplc="D1346EB0">
      <w:start w:val="2901"/>
      <w:numFmt w:val="bullet"/>
      <w:lvlText w:val="-"/>
      <w:lvlJc w:val="left"/>
      <w:pPr>
        <w:ind w:left="1080" w:hanging="360"/>
      </w:pPr>
      <w:rPr>
        <w:rFonts w:ascii="Calibri" w:eastAsia="바탕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7E5682"/>
    <w:multiLevelType w:val="hybridMultilevel"/>
    <w:tmpl w:val="DC900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36F13"/>
    <w:multiLevelType w:val="hybridMultilevel"/>
    <w:tmpl w:val="FDECEC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BF07C8"/>
    <w:multiLevelType w:val="hybridMultilevel"/>
    <w:tmpl w:val="81F8A496"/>
    <w:lvl w:ilvl="0" w:tplc="1D2EB3C0">
      <w:start w:val="2901"/>
      <w:numFmt w:val="bullet"/>
      <w:lvlText w:val=""/>
      <w:lvlJc w:val="left"/>
      <w:pPr>
        <w:ind w:left="1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0F362AA"/>
    <w:multiLevelType w:val="hybridMultilevel"/>
    <w:tmpl w:val="D66EB6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1FA672B"/>
    <w:multiLevelType w:val="hybridMultilevel"/>
    <w:tmpl w:val="39782D82"/>
    <w:lvl w:ilvl="0" w:tplc="99527234">
      <w:start w:val="2901"/>
      <w:numFmt w:val="bullet"/>
      <w:lvlText w:val=""/>
      <w:lvlJc w:val="left"/>
      <w:pPr>
        <w:ind w:left="1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EA69A4"/>
    <w:multiLevelType w:val="hybridMultilevel"/>
    <w:tmpl w:val="FE0A787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471702EB"/>
    <w:multiLevelType w:val="hybridMultilevel"/>
    <w:tmpl w:val="501C94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7E147A2"/>
    <w:multiLevelType w:val="hybridMultilevel"/>
    <w:tmpl w:val="CF7C41D8"/>
    <w:lvl w:ilvl="0" w:tplc="FA7C282C">
      <w:start w:val="3"/>
      <w:numFmt w:val="bullet"/>
      <w:lvlText w:val=""/>
      <w:lvlJc w:val="left"/>
      <w:pPr>
        <w:ind w:left="2512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63C18"/>
    <w:multiLevelType w:val="hybridMultilevel"/>
    <w:tmpl w:val="EE5859C2"/>
    <w:lvl w:ilvl="0" w:tplc="E13C6FB8">
      <w:start w:val="1"/>
      <w:numFmt w:val="decimal"/>
      <w:lvlText w:val="%1"/>
      <w:lvlJc w:val="left"/>
      <w:pPr>
        <w:ind w:left="2160" w:hanging="360"/>
      </w:pPr>
      <w:rPr>
        <w:rFonts w:ascii="Helvetica" w:eastAsia="바탕" w:hAnsi="Helvetica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DBD1E2C"/>
    <w:multiLevelType w:val="hybridMultilevel"/>
    <w:tmpl w:val="83745B62"/>
    <w:lvl w:ilvl="0" w:tplc="09D4799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4E170F0"/>
    <w:multiLevelType w:val="hybridMultilevel"/>
    <w:tmpl w:val="CE368058"/>
    <w:lvl w:ilvl="0" w:tplc="110668F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>
    <w:nsid w:val="55A326D8"/>
    <w:multiLevelType w:val="hybridMultilevel"/>
    <w:tmpl w:val="3118C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960000"/>
    <w:multiLevelType w:val="hybridMultilevel"/>
    <w:tmpl w:val="F25C63CA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A566414"/>
    <w:multiLevelType w:val="hybridMultilevel"/>
    <w:tmpl w:val="3F3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42AC7"/>
    <w:multiLevelType w:val="hybridMultilevel"/>
    <w:tmpl w:val="80361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B07CDB"/>
    <w:multiLevelType w:val="hybridMultilevel"/>
    <w:tmpl w:val="82BA90BA"/>
    <w:lvl w:ilvl="0" w:tplc="110668F6">
      <w:start w:val="3"/>
      <w:numFmt w:val="bullet"/>
      <w:lvlText w:val="-"/>
      <w:lvlJc w:val="left"/>
      <w:pPr>
        <w:ind w:left="367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8">
    <w:nsid w:val="72B14F35"/>
    <w:multiLevelType w:val="hybridMultilevel"/>
    <w:tmpl w:val="35D0F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7E623B93"/>
    <w:multiLevelType w:val="hybridMultilevel"/>
    <w:tmpl w:val="656656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DE47F5"/>
    <w:multiLevelType w:val="hybridMultilevel"/>
    <w:tmpl w:val="834C6D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18"/>
  </w:num>
  <w:num w:numId="7">
    <w:abstractNumId w:val="11"/>
  </w:num>
  <w:num w:numId="8">
    <w:abstractNumId w:val="24"/>
  </w:num>
  <w:num w:numId="9">
    <w:abstractNumId w:val="15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22"/>
  </w:num>
  <w:num w:numId="19">
    <w:abstractNumId w:val="12"/>
  </w:num>
  <w:num w:numId="20">
    <w:abstractNumId w:val="29"/>
  </w:num>
  <w:num w:numId="21">
    <w:abstractNumId w:val="5"/>
  </w:num>
  <w:num w:numId="22">
    <w:abstractNumId w:val="8"/>
  </w:num>
  <w:num w:numId="23">
    <w:abstractNumId w:val="17"/>
  </w:num>
  <w:num w:numId="24">
    <w:abstractNumId w:val="19"/>
  </w:num>
  <w:num w:numId="25">
    <w:abstractNumId w:val="30"/>
  </w:num>
  <w:num w:numId="26">
    <w:abstractNumId w:val="0"/>
  </w:num>
  <w:num w:numId="27">
    <w:abstractNumId w:val="26"/>
  </w:num>
  <w:num w:numId="28">
    <w:abstractNumId w:val="14"/>
  </w:num>
  <w:num w:numId="29">
    <w:abstractNumId w:val="4"/>
  </w:num>
  <w:num w:numId="30">
    <w:abstractNumId w:val="27"/>
  </w:num>
  <w:num w:numId="31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0D"/>
    <w:rsid w:val="00015F4F"/>
    <w:rsid w:val="000274D6"/>
    <w:rsid w:val="000331D9"/>
    <w:rsid w:val="00070E3A"/>
    <w:rsid w:val="00086685"/>
    <w:rsid w:val="000A5DA6"/>
    <w:rsid w:val="000B7231"/>
    <w:rsid w:val="000E0309"/>
    <w:rsid w:val="0016346B"/>
    <w:rsid w:val="001740E9"/>
    <w:rsid w:val="00190145"/>
    <w:rsid w:val="001944AC"/>
    <w:rsid w:val="0021798C"/>
    <w:rsid w:val="002502F1"/>
    <w:rsid w:val="002636FF"/>
    <w:rsid w:val="002D105F"/>
    <w:rsid w:val="002D50BC"/>
    <w:rsid w:val="003161B5"/>
    <w:rsid w:val="00352F3A"/>
    <w:rsid w:val="0037007E"/>
    <w:rsid w:val="003B6E05"/>
    <w:rsid w:val="003D6233"/>
    <w:rsid w:val="003F798E"/>
    <w:rsid w:val="00427139"/>
    <w:rsid w:val="00432FC5"/>
    <w:rsid w:val="00452CC0"/>
    <w:rsid w:val="00475B31"/>
    <w:rsid w:val="00490792"/>
    <w:rsid w:val="004A1B49"/>
    <w:rsid w:val="004C01C1"/>
    <w:rsid w:val="00517979"/>
    <w:rsid w:val="005249F1"/>
    <w:rsid w:val="0053239B"/>
    <w:rsid w:val="00533155"/>
    <w:rsid w:val="005350B0"/>
    <w:rsid w:val="00543101"/>
    <w:rsid w:val="005558B3"/>
    <w:rsid w:val="00576C49"/>
    <w:rsid w:val="005D7BFE"/>
    <w:rsid w:val="005E10FD"/>
    <w:rsid w:val="005E633F"/>
    <w:rsid w:val="006024F9"/>
    <w:rsid w:val="00616E35"/>
    <w:rsid w:val="006409C4"/>
    <w:rsid w:val="00643E13"/>
    <w:rsid w:val="00646501"/>
    <w:rsid w:val="00647D2D"/>
    <w:rsid w:val="0069410D"/>
    <w:rsid w:val="006A4BB3"/>
    <w:rsid w:val="006A7290"/>
    <w:rsid w:val="00730A1B"/>
    <w:rsid w:val="00740FDE"/>
    <w:rsid w:val="00755DF9"/>
    <w:rsid w:val="007703C4"/>
    <w:rsid w:val="00770810"/>
    <w:rsid w:val="0077646D"/>
    <w:rsid w:val="00790354"/>
    <w:rsid w:val="00793557"/>
    <w:rsid w:val="007A3F15"/>
    <w:rsid w:val="007E1ED8"/>
    <w:rsid w:val="007F7FEF"/>
    <w:rsid w:val="00801393"/>
    <w:rsid w:val="00810EF2"/>
    <w:rsid w:val="00881872"/>
    <w:rsid w:val="0088697B"/>
    <w:rsid w:val="00891365"/>
    <w:rsid w:val="008961E1"/>
    <w:rsid w:val="008A1FFF"/>
    <w:rsid w:val="008B7CB8"/>
    <w:rsid w:val="008C2CE3"/>
    <w:rsid w:val="009273F8"/>
    <w:rsid w:val="0094203B"/>
    <w:rsid w:val="00A04D46"/>
    <w:rsid w:val="00A71A33"/>
    <w:rsid w:val="00A97FE0"/>
    <w:rsid w:val="00B27899"/>
    <w:rsid w:val="00B5176B"/>
    <w:rsid w:val="00B63567"/>
    <w:rsid w:val="00B7757A"/>
    <w:rsid w:val="00B80FF7"/>
    <w:rsid w:val="00B82106"/>
    <w:rsid w:val="00BA2E7D"/>
    <w:rsid w:val="00BB1379"/>
    <w:rsid w:val="00BD494F"/>
    <w:rsid w:val="00C65C5E"/>
    <w:rsid w:val="00CC13B5"/>
    <w:rsid w:val="00CF3E75"/>
    <w:rsid w:val="00D11105"/>
    <w:rsid w:val="00D645E6"/>
    <w:rsid w:val="00D81C5B"/>
    <w:rsid w:val="00D8457F"/>
    <w:rsid w:val="00D8606D"/>
    <w:rsid w:val="00DC1B4D"/>
    <w:rsid w:val="00DE5DF1"/>
    <w:rsid w:val="00DF7CB3"/>
    <w:rsid w:val="00E1457B"/>
    <w:rsid w:val="00E521FD"/>
    <w:rsid w:val="00E66A5E"/>
    <w:rsid w:val="00E67D64"/>
    <w:rsid w:val="00ED7CFE"/>
    <w:rsid w:val="00F14A79"/>
    <w:rsid w:val="00F249F3"/>
    <w:rsid w:val="00F475DF"/>
    <w:rsid w:val="00F85100"/>
    <w:rsid w:val="00F85799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E8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63567"/>
    <w:pPr>
      <w:ind w:left="720"/>
      <w:contextualSpacing/>
    </w:pPr>
  </w:style>
  <w:style w:type="table" w:styleId="TableGrid">
    <w:name w:val="Table Grid"/>
    <w:basedOn w:val="TableNormal"/>
    <w:uiPriority w:val="39"/>
    <w:rsid w:val="00BB1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222</TotalTime>
  <Pages>16</Pages>
  <Words>2341</Words>
  <Characters>13350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No</dc:creator>
  <cp:keywords/>
  <dc:description/>
  <cp:lastModifiedBy>Garam No</cp:lastModifiedBy>
  <cp:revision>19</cp:revision>
  <dcterms:created xsi:type="dcterms:W3CDTF">2017-09-14T20:36:00Z</dcterms:created>
  <dcterms:modified xsi:type="dcterms:W3CDTF">2018-03-10T21:00:00Z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